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FAEC2" w14:textId="41AE8205" w:rsidR="00A6547C" w:rsidRPr="00DA03AC" w:rsidRDefault="004A1810" w:rsidP="00A6547C">
      <w:pPr>
        <w:pStyle w:val="Heading1"/>
        <w:ind w:left="720" w:right="720"/>
        <w:rPr>
          <w:rFonts w:ascii="Algerian" w:hAnsi="Algerian"/>
          <w:color w:val="000000" w:themeColor="text1"/>
          <w:sz w:val="68"/>
        </w:rPr>
      </w:pP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CE7063" wp14:editId="30987B9A">
                <wp:simplePos x="0" y="0"/>
                <wp:positionH relativeFrom="page">
                  <wp:posOffset>159488</wp:posOffset>
                </wp:positionH>
                <wp:positionV relativeFrom="paragraph">
                  <wp:posOffset>-1039864</wp:posOffset>
                </wp:positionV>
                <wp:extent cx="9749672" cy="7506586"/>
                <wp:effectExtent l="38100" t="38100" r="42545" b="37465"/>
                <wp:wrapNone/>
                <wp:docPr id="11" name="Rectangular bo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672" cy="7506586"/>
                        </a:xfrm>
                        <a:prstGeom prst="rect">
                          <a:avLst/>
                        </a:prstGeom>
                        <a:noFill/>
                        <a:ln w="82550" cmpd="tri">
                          <a:solidFill>
                            <a:schemeClr val="accent3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3A206" w14:textId="77777777" w:rsidR="004A1810" w:rsidRPr="001F043C" w:rsidRDefault="004A1810" w:rsidP="004A1810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E7063" id="Rectangular border" o:spid="_x0000_s1026" style="position:absolute;left:0;text-align:left;margin-left:12.55pt;margin-top:-81.85pt;width:767.7pt;height:591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" filled="f" strokecolor="#0bd0d9 [3206]" strokeweight="6.5pt">
                <v:stroke linestyle="thickBetweenThin"/>
                <v:textbox>
                  <w:txbxContent>
                    <w:p w14:paraId="47D3A206" w14:textId="77777777" w:rsidR="004A1810" w:rsidRPr="001F043C" w:rsidRDefault="004A1810" w:rsidP="004A1810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A62F9" w:rsidRPr="00DA03AC">
        <w:rPr>
          <w:rFonts w:ascii="Algerian" w:hAnsi="Algerian"/>
          <w:color w:val="000000" w:themeColor="text1"/>
          <w:sz w:val="68"/>
        </w:rPr>
        <w:t xml:space="preserve">CERTIFICATE OF EXCELLENCE </w:t>
      </w:r>
    </w:p>
    <w:p w14:paraId="12A02F6E" w14:textId="77777777" w:rsidR="007A62F9" w:rsidRPr="00DA03AC" w:rsidRDefault="007A62F9" w:rsidP="00242DA8">
      <w:pPr>
        <w:pStyle w:val="Signature"/>
        <w:rPr>
          <w:sz w:val="32"/>
          <w:szCs w:val="36"/>
        </w:rPr>
      </w:pPr>
      <w:r w:rsidRPr="00DA03AC">
        <w:rPr>
          <w:sz w:val="18"/>
        </w:rPr>
        <w:t xml:space="preserve"> </w:t>
      </w:r>
      <w:r w:rsidR="00A6547C" w:rsidRPr="00DA03AC">
        <w:rPr>
          <w:sz w:val="32"/>
          <w:szCs w:val="36"/>
        </w:rPr>
        <w:t xml:space="preserve">The </w:t>
      </w:r>
      <w:r w:rsidRPr="00DA03AC">
        <w:rPr>
          <w:sz w:val="32"/>
          <w:szCs w:val="36"/>
        </w:rPr>
        <w:t>International Laboratory Branch</w:t>
      </w:r>
      <w:r w:rsidR="00A6547C" w:rsidRPr="00DA03AC">
        <w:rPr>
          <w:sz w:val="32"/>
          <w:szCs w:val="36"/>
        </w:rPr>
        <w:t xml:space="preserve"> </w:t>
      </w:r>
    </w:p>
    <w:p w14:paraId="26485878" w14:textId="77777777" w:rsidR="007A62F9" w:rsidRPr="00DA03AC" w:rsidRDefault="007A62F9" w:rsidP="00242DA8">
      <w:pPr>
        <w:pStyle w:val="Signature"/>
        <w:rPr>
          <w:sz w:val="32"/>
          <w:szCs w:val="36"/>
        </w:rPr>
      </w:pPr>
      <w:r w:rsidRPr="00DA03AC">
        <w:rPr>
          <w:sz w:val="32"/>
          <w:szCs w:val="36"/>
        </w:rPr>
        <w:t>Division of Global HIV and TB</w:t>
      </w:r>
    </w:p>
    <w:p w14:paraId="4076AE56" w14:textId="77777777" w:rsidR="007A62F9" w:rsidRPr="00DA03AC" w:rsidRDefault="007A62F9" w:rsidP="00242DA8">
      <w:pPr>
        <w:pStyle w:val="Signature"/>
        <w:rPr>
          <w:sz w:val="32"/>
          <w:szCs w:val="36"/>
        </w:rPr>
      </w:pPr>
      <w:r w:rsidRPr="00DA03AC">
        <w:rPr>
          <w:sz w:val="32"/>
          <w:szCs w:val="36"/>
        </w:rPr>
        <w:t>Centers for Disease Control and Prevention</w:t>
      </w:r>
    </w:p>
    <w:p w14:paraId="240B02AB" w14:textId="77777777" w:rsidR="007A62F9" w:rsidRPr="00DA03AC" w:rsidRDefault="00B55A8F" w:rsidP="00B55A8F">
      <w:pPr>
        <w:pStyle w:val="Signature"/>
        <w:spacing w:line="360" w:lineRule="auto"/>
        <w:rPr>
          <w:sz w:val="18"/>
        </w:rPr>
      </w:pPr>
      <w:r w:rsidRPr="00DA03AC">
        <w:rPr>
          <w:sz w:val="32"/>
          <w:szCs w:val="36"/>
        </w:rPr>
        <w:t>Awards</w:t>
      </w:r>
    </w:p>
    <w:p w14:paraId="55722366" w14:textId="09542DA0" w:rsidR="007A62F9" w:rsidRPr="00DA03AC" w:rsidRDefault="00E00FD0" w:rsidP="00B55A8F">
      <w:pPr>
        <w:spacing w:line="360" w:lineRule="auto"/>
        <w:ind w:left="0" w:right="0"/>
        <w:rPr>
          <w:sz w:val="36"/>
          <w:szCs w:val="38"/>
        </w:rPr>
      </w:pPr>
      <w:r w:rsidRPr="00E00FD0">
        <w:rPr>
          <w:b/>
          <w:color w:val="000000" w:themeColor="text1"/>
          <w:sz w:val="36"/>
          <w:szCs w:val="38"/>
        </w:rPr>
        <w:t>${LABNAME}</w:t>
      </w:r>
    </w:p>
    <w:p w14:paraId="16C4F29F" w14:textId="00EDD8CB" w:rsidR="007A62F9" w:rsidRPr="00DA03AC" w:rsidRDefault="004F296D" w:rsidP="00B55A8F">
      <w:pPr>
        <w:pStyle w:val="Signature"/>
        <w:ind w:left="0" w:right="-90"/>
        <w:rPr>
          <w:sz w:val="32"/>
          <w:szCs w:val="36"/>
        </w:rPr>
      </w:pPr>
      <w:r w:rsidRPr="00DA03AC">
        <w:rPr>
          <w:sz w:val="32"/>
          <w:szCs w:val="36"/>
        </w:rPr>
        <w:t xml:space="preserve">For Outstanding Performance using </w:t>
      </w:r>
      <w:r w:rsidR="00E00FD0" w:rsidRPr="00E00FD0">
        <w:rPr>
          <w:sz w:val="32"/>
          <w:szCs w:val="36"/>
        </w:rPr>
        <w:t>${ASSAYNAME}</w:t>
      </w:r>
      <w:bookmarkStart w:id="0" w:name="_GoBack"/>
      <w:bookmarkEnd w:id="0"/>
      <w:r w:rsidR="00436363" w:rsidRPr="00DA03AC">
        <w:rPr>
          <w:sz w:val="32"/>
          <w:szCs w:val="36"/>
        </w:rPr>
        <w:t xml:space="preserve"> Test</w:t>
      </w:r>
    </w:p>
    <w:p w14:paraId="3CE13298" w14:textId="6E39749A" w:rsidR="004F296D" w:rsidRPr="00AC1A40" w:rsidRDefault="0023089D" w:rsidP="00AC1A40">
      <w:pPr>
        <w:pStyle w:val="Signature"/>
        <w:ind w:left="0" w:right="-90"/>
        <w:rPr>
          <w:sz w:val="36"/>
          <w:szCs w:val="36"/>
        </w:rPr>
      </w:pPr>
      <w:r w:rsidRPr="00DA03AC">
        <w:rPr>
          <w:sz w:val="32"/>
          <w:szCs w:val="36"/>
        </w:rPr>
        <w:t>I</w:t>
      </w:r>
      <w:r w:rsidR="00394494" w:rsidRPr="00DA03AC">
        <w:rPr>
          <w:sz w:val="32"/>
          <w:szCs w:val="36"/>
        </w:rPr>
        <w:t xml:space="preserve">n the </w:t>
      </w:r>
      <w:r w:rsidR="004A1810">
        <w:rPr>
          <w:b/>
          <w:sz w:val="32"/>
          <w:szCs w:val="36"/>
        </w:rPr>
        <w:t>2017</w:t>
      </w:r>
      <w:r w:rsidR="007A62F9" w:rsidRPr="00DA03AC">
        <w:rPr>
          <w:b/>
          <w:sz w:val="32"/>
          <w:szCs w:val="36"/>
        </w:rPr>
        <w:t xml:space="preserve"> </w:t>
      </w:r>
      <w:r w:rsidR="004721C3" w:rsidRPr="00DA03AC">
        <w:rPr>
          <w:b/>
          <w:sz w:val="32"/>
          <w:szCs w:val="36"/>
        </w:rPr>
        <w:t xml:space="preserve">HIV-1 </w:t>
      </w:r>
      <w:r w:rsidRPr="00DA03AC">
        <w:rPr>
          <w:b/>
          <w:sz w:val="32"/>
          <w:szCs w:val="36"/>
        </w:rPr>
        <w:t xml:space="preserve">Viral Load </w:t>
      </w:r>
      <w:r w:rsidR="007A62F9" w:rsidRPr="00DA03AC">
        <w:rPr>
          <w:b/>
          <w:sz w:val="32"/>
          <w:szCs w:val="36"/>
        </w:rPr>
        <w:t>Proficiency Testing Program</w:t>
      </w:r>
    </w:p>
    <w:tbl>
      <w:tblPr>
        <w:tblW w:w="68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700"/>
        <w:gridCol w:w="4188"/>
      </w:tblGrid>
      <w:tr w:rsidR="004F296D" w14:paraId="2ECF1295" w14:textId="77777777" w:rsidTr="004F296D">
        <w:trPr>
          <w:trHeight w:val="251"/>
        </w:trPr>
        <w:tc>
          <w:tcPr>
            <w:tcW w:w="11700" w:type="dxa"/>
          </w:tcPr>
          <w:p w14:paraId="03CB0E3B" w14:textId="77777777" w:rsidR="00AC1A40" w:rsidRDefault="00AC1A40" w:rsidP="00AC1A40">
            <w:pPr>
              <w:pStyle w:val="Signature"/>
              <w:tabs>
                <w:tab w:val="left" w:pos="10980"/>
              </w:tabs>
              <w:spacing w:line="360" w:lineRule="auto"/>
              <w:ind w:left="0" w:right="179"/>
              <w:jc w:val="both"/>
              <w:rPr>
                <w:b/>
                <w:color w:val="auto"/>
                <w:sz w:val="24"/>
                <w:szCs w:val="24"/>
                <w:u w:val="single"/>
              </w:rPr>
            </w:pPr>
          </w:p>
          <w:p w14:paraId="2FC8F878" w14:textId="2D14112D" w:rsidR="00BA6571" w:rsidRDefault="00CF69F6" w:rsidP="00BA6571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  <w:rPr>
                <w:b/>
                <w:color w:val="auto"/>
                <w:sz w:val="24"/>
                <w:szCs w:val="24"/>
                <w:u w:val="single"/>
              </w:rPr>
            </w:pPr>
            <w:r>
              <w:rPr>
                <w:b/>
                <w:color w:val="auto"/>
                <w:sz w:val="24"/>
                <w:szCs w:val="24"/>
                <w:u w:val="single"/>
              </w:rPr>
              <w:t>${DATE}</w:t>
            </w:r>
          </w:p>
          <w:p w14:paraId="1D2AF56D" w14:textId="12064647" w:rsidR="00B55A8F" w:rsidRPr="004F296D" w:rsidRDefault="004F296D" w:rsidP="00B55A8F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</w:pPr>
            <w:r w:rsidRPr="004F296D">
              <w:rPr>
                <w:color w:val="auto"/>
              </w:rPr>
              <w:t>Date</w:t>
            </w:r>
          </w:p>
        </w:tc>
        <w:tc>
          <w:tcPr>
            <w:tcW w:w="4188" w:type="dxa"/>
          </w:tcPr>
          <w:p w14:paraId="14161923" w14:textId="77777777" w:rsidR="004F296D" w:rsidRDefault="004F296D" w:rsidP="004F296D">
            <w:pPr>
              <w:pStyle w:val="Signature"/>
            </w:pPr>
          </w:p>
        </w:tc>
      </w:tr>
    </w:tbl>
    <w:p w14:paraId="5908A0D0" w14:textId="5CA2E66F" w:rsidR="008D057C" w:rsidRDefault="00AC1A40" w:rsidP="008D057C">
      <w:pPr>
        <w:pStyle w:val="Signature"/>
        <w:ind w:left="3096" w:firstLine="504"/>
        <w:jc w:val="left"/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25F59A05" wp14:editId="516E676C">
            <wp:simplePos x="0" y="0"/>
            <wp:positionH relativeFrom="column">
              <wp:posOffset>5954395</wp:posOffset>
            </wp:positionH>
            <wp:positionV relativeFrom="paragraph">
              <wp:posOffset>55880</wp:posOffset>
            </wp:positionV>
            <wp:extent cx="960120" cy="1163955"/>
            <wp:effectExtent l="0" t="0" r="5080" b="4445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E3EBA" w14:textId="18BAF6F7" w:rsidR="00C67AA0" w:rsidRPr="00C67AA0" w:rsidRDefault="00AC1A40" w:rsidP="004A1810">
      <w:pPr>
        <w:pStyle w:val="Signature"/>
        <w:ind w:left="2880" w:firstLine="360"/>
        <w:jc w:val="left"/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771BEF0" wp14:editId="1CB8AC99">
            <wp:simplePos x="0" y="0"/>
            <wp:positionH relativeFrom="column">
              <wp:posOffset>-60325</wp:posOffset>
            </wp:positionH>
            <wp:positionV relativeFrom="paragraph">
              <wp:posOffset>149225</wp:posOffset>
            </wp:positionV>
            <wp:extent cx="670560" cy="66421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6FB"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41D0B1C5" wp14:editId="4D95B845">
            <wp:simplePos x="0" y="0"/>
            <wp:positionH relativeFrom="column">
              <wp:posOffset>693420</wp:posOffset>
            </wp:positionH>
            <wp:positionV relativeFrom="page">
              <wp:posOffset>5524500</wp:posOffset>
            </wp:positionV>
            <wp:extent cx="914400" cy="551815"/>
            <wp:effectExtent l="0" t="0" r="0" b="635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810">
        <w:rPr>
          <w:noProof/>
          <w:lang w:eastAsia="en-US"/>
        </w:rPr>
        <w:t xml:space="preserve"> </w:t>
      </w:r>
      <w:r w:rsidR="004A1810">
        <w:rPr>
          <w:noProof/>
          <w:lang w:eastAsia="en-US"/>
        </w:rPr>
        <w:drawing>
          <wp:inline distT="0" distB="0" distL="0" distR="0" wp14:anchorId="70EA476C" wp14:editId="66C2DAED">
            <wp:extent cx="1413510" cy="3319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" name="Picture 3817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356" cy="3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810">
        <w:rPr>
          <w:noProof/>
          <w:lang w:eastAsia="en-US"/>
        </w:rPr>
        <w:t xml:space="preserve">          </w:t>
      </w:r>
      <w:r w:rsidR="004A1810">
        <w:rPr>
          <w:noProof/>
          <w:lang w:eastAsia="en-US"/>
        </w:rPr>
        <w:drawing>
          <wp:inline distT="0" distB="0" distL="0" distR="0" wp14:anchorId="57A10DA3" wp14:editId="589510FD">
            <wp:extent cx="1209291" cy="354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861" cy="4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810">
        <w:rPr>
          <w:noProof/>
          <w:lang w:eastAsia="en-US"/>
        </w:rPr>
        <w:t xml:space="preserve">  </w:t>
      </w:r>
    </w:p>
    <w:p w14:paraId="2C894661" w14:textId="77777777" w:rsidR="002B311E" w:rsidRPr="00F04C08" w:rsidRDefault="002B311E" w:rsidP="00C67AA0">
      <w:pPr>
        <w:pStyle w:val="Signature"/>
        <w:rPr>
          <w:color w:val="auto"/>
          <w:sz w:val="24"/>
          <w:szCs w:val="24"/>
        </w:rPr>
      </w:pPr>
      <w:r w:rsidRPr="00F04C08">
        <w:rPr>
          <w:color w:val="auto"/>
          <w:sz w:val="24"/>
          <w:szCs w:val="24"/>
        </w:rPr>
        <w:t>________________________</w:t>
      </w:r>
      <w:r w:rsidR="000E5AB0" w:rsidRPr="00F04C08">
        <w:rPr>
          <w:color w:val="auto"/>
          <w:sz w:val="24"/>
          <w:szCs w:val="24"/>
        </w:rPr>
        <w:tab/>
      </w:r>
      <w:r w:rsidRPr="00F04C08">
        <w:rPr>
          <w:color w:val="auto"/>
          <w:sz w:val="24"/>
          <w:szCs w:val="24"/>
        </w:rPr>
        <w:t>__________________________</w:t>
      </w:r>
    </w:p>
    <w:p w14:paraId="295DC4CA" w14:textId="4E6BE4EB" w:rsidR="00242DA8" w:rsidRPr="00F04C08" w:rsidRDefault="00242DA8" w:rsidP="00C67AA0">
      <w:pPr>
        <w:pStyle w:val="Signature"/>
        <w:rPr>
          <w:color w:val="auto"/>
        </w:rPr>
      </w:pPr>
      <w:r w:rsidRPr="00F04C08">
        <w:rPr>
          <w:color w:val="auto"/>
        </w:rPr>
        <w:t xml:space="preserve">Shon Nguyen, </w:t>
      </w:r>
      <w:r w:rsidR="004F296D">
        <w:rPr>
          <w:color w:val="auto"/>
        </w:rPr>
        <w:t xml:space="preserve">BS, </w:t>
      </w:r>
      <w:r w:rsidRPr="00F04C08">
        <w:rPr>
          <w:color w:val="auto"/>
        </w:rPr>
        <w:t>MPH</w:t>
      </w:r>
      <w:proofErr w:type="gramStart"/>
      <w:r w:rsidR="00C67AA0" w:rsidRPr="00F04C08">
        <w:rPr>
          <w:color w:val="auto"/>
        </w:rPr>
        <w:tab/>
      </w:r>
      <w:r w:rsidR="002B6C4F" w:rsidRPr="00F04C08">
        <w:rPr>
          <w:color w:val="auto"/>
        </w:rPr>
        <w:t xml:space="preserve">  </w:t>
      </w:r>
      <w:r w:rsidR="00C67AA0" w:rsidRPr="00F04C08">
        <w:rPr>
          <w:color w:val="auto"/>
        </w:rPr>
        <w:tab/>
      </w:r>
      <w:proofErr w:type="gramEnd"/>
      <w:r w:rsidR="002B6C4F" w:rsidRPr="00F04C08">
        <w:rPr>
          <w:color w:val="auto"/>
        </w:rPr>
        <w:t xml:space="preserve">    </w:t>
      </w:r>
      <w:r w:rsidR="00CC7ED4">
        <w:rPr>
          <w:color w:val="auto"/>
        </w:rPr>
        <w:t xml:space="preserve">Clement </w:t>
      </w:r>
      <w:proofErr w:type="spellStart"/>
      <w:r w:rsidR="00CC7ED4">
        <w:rPr>
          <w:color w:val="auto"/>
        </w:rPr>
        <w:t>Zeh</w:t>
      </w:r>
      <w:proofErr w:type="spellEnd"/>
      <w:r w:rsidR="002B6C4F" w:rsidRPr="00F04C08">
        <w:rPr>
          <w:color w:val="auto"/>
        </w:rPr>
        <w:t>, PhD</w:t>
      </w:r>
      <w:r w:rsidR="00E90BCC">
        <w:rPr>
          <w:color w:val="auto"/>
        </w:rPr>
        <w:t>, MPH</w:t>
      </w:r>
    </w:p>
    <w:p w14:paraId="0D535326" w14:textId="46A0ACF7" w:rsidR="00C67AA0" w:rsidRPr="00F04C08" w:rsidRDefault="00E90BCC" w:rsidP="000E5AB0">
      <w:pPr>
        <w:pStyle w:val="Signature"/>
        <w:ind w:left="3096"/>
        <w:jc w:val="left"/>
        <w:rPr>
          <w:color w:val="auto"/>
        </w:rPr>
      </w:pPr>
      <w:r>
        <w:rPr>
          <w:color w:val="auto"/>
        </w:rPr>
        <w:t xml:space="preserve">       </w:t>
      </w:r>
      <w:r w:rsidR="000E5AB0" w:rsidRPr="00F04C08">
        <w:rPr>
          <w:color w:val="auto"/>
        </w:rPr>
        <w:t xml:space="preserve">EID &amp; VL PT Manager         </w:t>
      </w:r>
      <w:r w:rsidR="000E5AB0" w:rsidRPr="00F04C08">
        <w:rPr>
          <w:color w:val="auto"/>
        </w:rPr>
        <w:tab/>
        <w:t xml:space="preserve"> </w:t>
      </w:r>
      <w:r w:rsidR="00CC7ED4">
        <w:rPr>
          <w:color w:val="auto"/>
        </w:rPr>
        <w:t xml:space="preserve">   </w:t>
      </w:r>
      <w:r>
        <w:rPr>
          <w:color w:val="auto"/>
        </w:rPr>
        <w:t xml:space="preserve">                 </w:t>
      </w:r>
      <w:r w:rsidR="002B6C4F" w:rsidRPr="00F04C08">
        <w:rPr>
          <w:color w:val="auto"/>
        </w:rPr>
        <w:t>Team Lead</w:t>
      </w:r>
      <w:r w:rsidR="00C67AA0" w:rsidRPr="00F04C08">
        <w:rPr>
          <w:color w:val="auto"/>
        </w:rPr>
        <w:t xml:space="preserve"> </w:t>
      </w:r>
    </w:p>
    <w:p w14:paraId="50A9A382" w14:textId="77777777" w:rsidR="00242DA8" w:rsidRPr="004F296D" w:rsidRDefault="00C67AA0" w:rsidP="00C67AA0">
      <w:pPr>
        <w:pStyle w:val="Signature"/>
        <w:rPr>
          <w:b/>
          <w:color w:val="auto"/>
          <w:sz w:val="28"/>
          <w:szCs w:val="28"/>
        </w:rPr>
      </w:pPr>
      <w:r w:rsidRPr="004F296D">
        <w:rPr>
          <w:b/>
          <w:color w:val="auto"/>
          <w:sz w:val="28"/>
          <w:szCs w:val="28"/>
        </w:rPr>
        <w:t>Viral Load and Early Infant Diagnosis Team</w:t>
      </w:r>
    </w:p>
    <w:p w14:paraId="16F28FBD" w14:textId="60629AED" w:rsidR="00F24A61" w:rsidRDefault="00F24A61" w:rsidP="00242DA8">
      <w:pPr>
        <w:ind w:left="180" w:right="180"/>
      </w:pPr>
    </w:p>
    <w:sectPr w:rsidR="00F24A61" w:rsidSect="004A1810">
      <w:pgSz w:w="15840" w:h="12240" w:orient="landscape" w:code="1"/>
      <w:pgMar w:top="1872" w:right="2160" w:bottom="720" w:left="2160" w:header="720" w:footer="720" w:gutter="0"/>
      <w:pgBorders w:offsetFrom="page">
        <w:top w:val="pyramidsAbove" w:sz="12" w:space="24" w:color="auto"/>
        <w:left w:val="pyramidsAbove" w:sz="12" w:space="24" w:color="auto"/>
        <w:bottom w:val="pyramidsAbove" w:sz="12" w:space="24" w:color="auto"/>
        <w:right w:val="pyramidsAbov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5696B" w14:textId="77777777" w:rsidR="00702113" w:rsidRDefault="00702113">
      <w:r>
        <w:separator/>
      </w:r>
    </w:p>
  </w:endnote>
  <w:endnote w:type="continuationSeparator" w:id="0">
    <w:p w14:paraId="08209C96" w14:textId="77777777" w:rsidR="00702113" w:rsidRDefault="0070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lgeria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857AC" w14:textId="77777777" w:rsidR="00702113" w:rsidRDefault="00702113">
      <w:r>
        <w:separator/>
      </w:r>
    </w:p>
  </w:footnote>
  <w:footnote w:type="continuationSeparator" w:id="0">
    <w:p w14:paraId="44178E75" w14:textId="77777777" w:rsidR="00702113" w:rsidRDefault="0070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D0"/>
    <w:rsid w:val="000E5AB0"/>
    <w:rsid w:val="001215CC"/>
    <w:rsid w:val="0023089D"/>
    <w:rsid w:val="00242DA8"/>
    <w:rsid w:val="002540D0"/>
    <w:rsid w:val="002B311E"/>
    <w:rsid w:val="002B376C"/>
    <w:rsid w:val="002B6C4F"/>
    <w:rsid w:val="002D53A8"/>
    <w:rsid w:val="002F3B95"/>
    <w:rsid w:val="00336846"/>
    <w:rsid w:val="00394494"/>
    <w:rsid w:val="003B604C"/>
    <w:rsid w:val="004351C4"/>
    <w:rsid w:val="00436363"/>
    <w:rsid w:val="004721C3"/>
    <w:rsid w:val="004A1810"/>
    <w:rsid w:val="004C445E"/>
    <w:rsid w:val="004F296D"/>
    <w:rsid w:val="006844A4"/>
    <w:rsid w:val="007013D7"/>
    <w:rsid w:val="00702113"/>
    <w:rsid w:val="00714517"/>
    <w:rsid w:val="007A62F9"/>
    <w:rsid w:val="007C5D3F"/>
    <w:rsid w:val="00820DC9"/>
    <w:rsid w:val="00881605"/>
    <w:rsid w:val="00887C89"/>
    <w:rsid w:val="008B57FD"/>
    <w:rsid w:val="008D057C"/>
    <w:rsid w:val="0093288C"/>
    <w:rsid w:val="00A6547C"/>
    <w:rsid w:val="00AA1CAA"/>
    <w:rsid w:val="00AB2371"/>
    <w:rsid w:val="00AC1A40"/>
    <w:rsid w:val="00AF0245"/>
    <w:rsid w:val="00B3647E"/>
    <w:rsid w:val="00B55A8F"/>
    <w:rsid w:val="00BA6571"/>
    <w:rsid w:val="00C67AA0"/>
    <w:rsid w:val="00CC7ED4"/>
    <w:rsid w:val="00CD1492"/>
    <w:rsid w:val="00CF69F6"/>
    <w:rsid w:val="00DA03AC"/>
    <w:rsid w:val="00DA0F0B"/>
    <w:rsid w:val="00E00FD0"/>
    <w:rsid w:val="00E1316A"/>
    <w:rsid w:val="00E63175"/>
    <w:rsid w:val="00E90BCC"/>
    <w:rsid w:val="00EF7610"/>
    <w:rsid w:val="00F04C08"/>
    <w:rsid w:val="00F24A61"/>
    <w:rsid w:val="00F86F3A"/>
    <w:rsid w:val="00F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9D63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240" w:after="240"/>
      <w:ind w:left="2160" w:right="2160"/>
      <w:jc w:val="center"/>
    </w:pPr>
    <w:rPr>
      <w:color w:val="17406D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20" w:after="360" w:line="240" w:lineRule="auto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17406D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17406D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  <w:ind w:left="0" w:right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B5294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1.wdp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gif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f3\AppData\Roaming\Microsoft\Templates\Diploma%20certificat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05B0A10-20C0-4FCD-8685-72FEDE481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C:\Users\blf3\AppData\Roaming\Microsoft\Templates\Diploma certificate.dotx</Template>
  <TotalTime>0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2018-01-09T15:41:00Z</dcterms:created>
  <dcterms:modified xsi:type="dcterms:W3CDTF">2018-01-10T09:18:00Z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TC039875579991</vt:lpwstr>
  </property>
</Properties>
</file>