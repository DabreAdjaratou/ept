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11" w:tblpY="272"/>
        <w:tblW w:w="150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ward seal and signature"/>
      </w:tblPr>
      <w:tblGrid>
        <w:gridCol w:w="14601"/>
        <w:gridCol w:w="432"/>
        <w:gridCol w:w="20"/>
      </w:tblGrid>
      <w:tr w:rsidR="001F043C" w:rsidRPr="00FC17DD" w14:paraId="7ABFA184" w14:textId="77777777" w:rsidTr="007C7003">
        <w:trPr>
          <w:trHeight w:val="3630"/>
        </w:trPr>
        <w:tc>
          <w:tcPr>
            <w:tcW w:w="14601" w:type="dxa"/>
            <w:vAlign w:val="center"/>
          </w:tcPr>
          <w:p w14:paraId="2B9EF9B6" w14:textId="1B7ECFEF" w:rsidR="001F043C" w:rsidRPr="00FC17DD" w:rsidRDefault="001F043C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FC17DD">
              <w:rPr>
                <w:rFonts w:ascii="Cambria" w:hAnsi="Cambria"/>
                <w:sz w:val="32"/>
                <w:szCs w:val="36"/>
              </w:rPr>
              <w:t>The International Laboratory Branch</w:t>
            </w:r>
          </w:p>
          <w:p w14:paraId="0CDE9290" w14:textId="77777777" w:rsidR="001F043C" w:rsidRPr="00FC17DD" w:rsidRDefault="001F043C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FC17DD">
              <w:rPr>
                <w:rFonts w:ascii="Cambria" w:hAnsi="Cambria"/>
                <w:sz w:val="32"/>
                <w:szCs w:val="36"/>
              </w:rPr>
              <w:t>Division of Global HIV and TB</w:t>
            </w:r>
          </w:p>
          <w:p w14:paraId="51A950D0" w14:textId="77777777" w:rsidR="001F043C" w:rsidRPr="00FC17DD" w:rsidRDefault="001F043C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FC17DD">
              <w:rPr>
                <w:rFonts w:ascii="Cambria" w:hAnsi="Cambria"/>
                <w:sz w:val="32"/>
                <w:szCs w:val="36"/>
              </w:rPr>
              <w:t>Centers for Disease Control and Prevention</w:t>
            </w:r>
          </w:p>
          <w:p w14:paraId="678E25BC" w14:textId="77777777" w:rsidR="001F043C" w:rsidRPr="00FC17DD" w:rsidRDefault="001F043C" w:rsidP="00716F44">
            <w:pPr>
              <w:pStyle w:val="Signature"/>
              <w:spacing w:line="360" w:lineRule="auto"/>
              <w:ind w:left="0"/>
              <w:jc w:val="center"/>
              <w:rPr>
                <w:rFonts w:ascii="Cambria" w:hAnsi="Cambria"/>
                <w:sz w:val="32"/>
                <w:szCs w:val="36"/>
              </w:rPr>
            </w:pPr>
            <w:r w:rsidRPr="00FC17DD">
              <w:rPr>
                <w:rFonts w:ascii="Cambria" w:hAnsi="Cambria"/>
                <w:sz w:val="32"/>
                <w:szCs w:val="36"/>
              </w:rPr>
              <w:t>Awards</w:t>
            </w:r>
          </w:p>
          <w:p w14:paraId="576B200E" w14:textId="670C9DA9" w:rsidR="008279D7" w:rsidRPr="00FC17DD" w:rsidRDefault="00AB28AC" w:rsidP="008279D7">
            <w:pPr>
              <w:spacing w:line="360" w:lineRule="auto"/>
              <w:rPr>
                <w:rFonts w:ascii="Cambria" w:hAnsi="Cambria"/>
                <w:sz w:val="36"/>
                <w:szCs w:val="38"/>
              </w:rPr>
            </w:pPr>
            <w:r w:rsidRPr="00AB28AC">
              <w:rPr>
                <w:rFonts w:ascii="Cambria" w:hAnsi="Cambria"/>
                <w:b/>
                <w:color w:val="000000" w:themeColor="text1"/>
                <w:sz w:val="36"/>
                <w:szCs w:val="38"/>
              </w:rPr>
              <w:t>${LABNAME}</w:t>
            </w:r>
          </w:p>
          <w:p w14:paraId="6CFF91E8" w14:textId="77777777" w:rsidR="001F043C" w:rsidRPr="00FC17DD" w:rsidRDefault="001F043C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40"/>
              </w:rPr>
            </w:pPr>
            <w:r w:rsidRPr="00FC17DD">
              <w:rPr>
                <w:rFonts w:ascii="Cambria" w:hAnsi="Cambria"/>
                <w:sz w:val="32"/>
                <w:szCs w:val="40"/>
              </w:rPr>
              <w:t xml:space="preserve">For Outstanding Performance </w:t>
            </w:r>
          </w:p>
          <w:p w14:paraId="238D6AD1" w14:textId="1724C295" w:rsidR="001F043C" w:rsidRPr="00FC17DD" w:rsidRDefault="00227C06" w:rsidP="00716F44">
            <w:pPr>
              <w:pStyle w:val="Signature"/>
              <w:ind w:left="0"/>
              <w:jc w:val="center"/>
              <w:rPr>
                <w:rFonts w:ascii="Cambria" w:hAnsi="Cambria"/>
                <w:sz w:val="32"/>
                <w:szCs w:val="40"/>
              </w:rPr>
            </w:pPr>
            <w:r w:rsidRPr="00FC17DD">
              <w:rPr>
                <w:rFonts w:ascii="Cambria" w:hAnsi="Cambria"/>
                <w:sz w:val="32"/>
                <w:szCs w:val="40"/>
              </w:rPr>
              <w:t>I</w:t>
            </w:r>
            <w:r w:rsidR="001F043C" w:rsidRPr="00FC17DD">
              <w:rPr>
                <w:rFonts w:ascii="Cambria" w:hAnsi="Cambria"/>
                <w:sz w:val="32"/>
                <w:szCs w:val="40"/>
              </w:rPr>
              <w:t xml:space="preserve">n the </w:t>
            </w:r>
            <w:r w:rsidR="00950913">
              <w:rPr>
                <w:rFonts w:ascii="Cambria" w:hAnsi="Cambria"/>
                <w:b/>
                <w:sz w:val="32"/>
                <w:szCs w:val="40"/>
              </w:rPr>
              <w:t>2017</w:t>
            </w:r>
            <w:r w:rsidR="001F043C" w:rsidRPr="00FC17DD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 w:rsidRPr="00FC17DD">
              <w:rPr>
                <w:rFonts w:ascii="Cambria" w:hAnsi="Cambria"/>
                <w:b/>
                <w:sz w:val="32"/>
                <w:szCs w:val="40"/>
              </w:rPr>
              <w:t xml:space="preserve">HIV-1 </w:t>
            </w:r>
            <w:r w:rsidRPr="00FC17DD">
              <w:rPr>
                <w:sz w:val="22"/>
              </w:rPr>
              <w:t xml:space="preserve"> </w:t>
            </w:r>
            <w:r w:rsidRPr="00FC17DD">
              <w:rPr>
                <w:rFonts w:ascii="Cambria" w:hAnsi="Cambria"/>
                <w:b/>
                <w:sz w:val="32"/>
                <w:szCs w:val="40"/>
              </w:rPr>
              <w:t xml:space="preserve">Qualitative </w:t>
            </w:r>
            <w:r w:rsidR="001F043C" w:rsidRPr="00FC17DD">
              <w:rPr>
                <w:rFonts w:ascii="Cambria" w:hAnsi="Cambria"/>
                <w:b/>
                <w:sz w:val="32"/>
                <w:szCs w:val="40"/>
              </w:rPr>
              <w:t>Proficiency Testing Program</w:t>
            </w:r>
          </w:p>
          <w:p w14:paraId="03479F62" w14:textId="77777777" w:rsidR="00716F44" w:rsidRPr="00FC17DD" w:rsidRDefault="00716F44" w:rsidP="00716F44">
            <w:pPr>
              <w:pStyle w:val="Signature"/>
              <w:ind w:left="-540" w:firstLine="432"/>
              <w:jc w:val="center"/>
              <w:rPr>
                <w:rFonts w:ascii="Cambria" w:hAnsi="Cambria"/>
                <w:sz w:val="32"/>
                <w:szCs w:val="40"/>
              </w:rPr>
            </w:pPr>
            <w:r w:rsidRPr="00FC17DD">
              <w:rPr>
                <w:rFonts w:ascii="Cambria" w:hAnsi="Cambria"/>
                <w:bCs/>
                <w:sz w:val="32"/>
                <w:szCs w:val="40"/>
              </w:rPr>
              <w:t xml:space="preserve">for </w:t>
            </w:r>
            <w:r w:rsidR="00227C06" w:rsidRPr="00FC17DD">
              <w:rPr>
                <w:rFonts w:ascii="Cambria" w:hAnsi="Cambria"/>
                <w:bCs/>
                <w:sz w:val="32"/>
                <w:szCs w:val="40"/>
              </w:rPr>
              <w:t>Early Infant Diagnostic Test</w:t>
            </w:r>
            <w:r w:rsidRPr="00FC17DD">
              <w:rPr>
                <w:rFonts w:ascii="Cambria" w:hAnsi="Cambria"/>
                <w:bCs/>
                <w:sz w:val="32"/>
                <w:szCs w:val="40"/>
              </w:rPr>
              <w:t xml:space="preserve"> using Dried Blood Spots</w:t>
            </w:r>
          </w:p>
          <w:p w14:paraId="6DBA22B4" w14:textId="77777777" w:rsidR="001F043C" w:rsidRPr="00FC17DD" w:rsidRDefault="001F043C" w:rsidP="00716F44">
            <w:pPr>
              <w:pStyle w:val="Signature"/>
              <w:ind w:left="-540"/>
              <w:jc w:val="center"/>
              <w:rPr>
                <w:sz w:val="21"/>
                <w:szCs w:val="22"/>
              </w:rPr>
            </w:pPr>
          </w:p>
          <w:tbl>
            <w:tblPr>
              <w:tblW w:w="1934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table"/>
            </w:tblPr>
            <w:tblGrid>
              <w:gridCol w:w="14154"/>
              <w:gridCol w:w="5187"/>
            </w:tblGrid>
            <w:tr w:rsidR="001F043C" w:rsidRPr="00FC17DD" w14:paraId="5B4A91DA" w14:textId="77777777" w:rsidTr="00AF5311">
              <w:trPr>
                <w:trHeight w:val="506"/>
              </w:trPr>
              <w:tc>
                <w:tcPr>
                  <w:tcW w:w="14154" w:type="dxa"/>
                </w:tcPr>
                <w:p w14:paraId="18D244C3" w14:textId="6AD4DFCB" w:rsidR="001F043C" w:rsidRPr="00FC17DD" w:rsidRDefault="00606FDA" w:rsidP="00606FDA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rFonts w:ascii="Cambria" w:hAnsi="Cambria"/>
                      <w:b/>
                      <w:sz w:val="24"/>
                      <w:szCs w:val="28"/>
                      <w:u w:val="single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8"/>
                      <w:u w:val="single"/>
                    </w:rPr>
                    <w:t>09 January 2018</w:t>
                  </w:r>
                  <w:bookmarkStart w:id="0" w:name="_GoBack"/>
                  <w:bookmarkEnd w:id="0"/>
                </w:p>
                <w:p w14:paraId="55A4B080" w14:textId="56DE3D69" w:rsidR="001F043C" w:rsidRPr="00FC17DD" w:rsidRDefault="007C7003" w:rsidP="00606FDA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noProof/>
                      <w:sz w:val="22"/>
                      <w:szCs w:val="24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087" behindDoc="0" locked="0" layoutInCell="1" allowOverlap="1" wp14:anchorId="26E6C3C8" wp14:editId="60016823">
                            <wp:simplePos x="0" y="0"/>
                            <wp:positionH relativeFrom="column">
                              <wp:posOffset>221920</wp:posOffset>
                            </wp:positionH>
                            <wp:positionV relativeFrom="paragraph">
                              <wp:posOffset>392265</wp:posOffset>
                            </wp:positionV>
                            <wp:extent cx="2164789" cy="1104900"/>
                            <wp:effectExtent l="0" t="0" r="6985" b="0"/>
                            <wp:wrapNone/>
                            <wp:docPr id="10" name="Group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4789" cy="1104900"/>
                                      <a:chOff x="0" y="0"/>
                                      <a:chExt cx="2010551" cy="11049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809" name="Picture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duotone>
                                          <a:schemeClr val="accent3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4250" cy="1104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3810" name="Picture 1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duotone>
                                          <a:schemeClr val="accent3">
                                            <a:shade val="45000"/>
                                            <a:satMod val="135000"/>
                                          </a:schemeClr>
                                          <a:prstClr val="white"/>
                                        </a:duotone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1"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104406" y="237507"/>
                                        <a:ext cx="906145" cy="619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cx1="http://schemas.microsoft.com/office/drawing/2015/9/8/chartex" xmlns:cx="http://schemas.microsoft.com/office/drawing/2014/chartex">
                        <w:pict>
                          <v:group w14:anchorId="64F5F5CD" id="Group 10" o:spid="_x0000_s1026" style="position:absolute;margin-left:17.45pt;margin-top:30.9pt;width:170.45pt;height:87pt;z-index:251673087;mso-width-relative:margin" coordsize="20105,1104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" o:spid="_x0000_s1027" type="#_x0000_t75" style="position:absolute;width:9842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">
                              <v:imagedata r:id="rId12" o:title="" recolortarget="#002e4f [1446]"/>
                              <v:path arrowok="t"/>
                            </v:shape>
                            <v:shape id="Picture 12" o:spid="_x0000_s1028" type="#_x0000_t75" style="position:absolute;left:11044;top:2375;width:906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">
                              <v:imagedata r:id="rId13" o:title="" recolortarget="#002e4f [1446]"/>
                              <v:path arrowok="t"/>
                            </v:shape>
                          </v:group>
                        </w:pict>
                      </mc:Fallback>
                    </mc:AlternateContent>
                  </w:r>
                  <w:r w:rsidRPr="00FC17DD">
                    <w:rPr>
                      <w:noProof/>
                      <w:sz w:val="22"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159" behindDoc="0" locked="0" layoutInCell="1" allowOverlap="1" wp14:anchorId="6BC10862" wp14:editId="6459AE86">
                            <wp:simplePos x="0" y="0"/>
                            <wp:positionH relativeFrom="column">
                              <wp:posOffset>2355215</wp:posOffset>
                            </wp:positionH>
                            <wp:positionV relativeFrom="page">
                              <wp:posOffset>736270</wp:posOffset>
                            </wp:positionV>
                            <wp:extent cx="4310380" cy="1310640"/>
                            <wp:effectExtent l="0" t="0" r="0" b="3810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10380" cy="1310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566058F" w14:textId="591AC4BA" w:rsidR="00A11C74" w:rsidRDefault="007C7003" w:rsidP="007C7003">
                                        <w:pPr>
                                          <w:pStyle w:val="Signature"/>
                                          <w:ind w:left="-90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eastAsia="en-US"/>
                                          </w:rPr>
                                          <w:drawing>
                                            <wp:inline distT="0" distB="0" distL="0" distR="0" wp14:anchorId="3D54D679" wp14:editId="3BD4AD6F">
                                              <wp:extent cx="1691640" cy="332509"/>
                                              <wp:effectExtent l="0" t="0" r="3810" b="0"/>
                                              <wp:docPr id="8" name="Picture 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817" name="Picture 3817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4">
                                                        <a:grayscl/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703804" cy="334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noProof/>
                                            <w:lang w:eastAsia="en-US"/>
                                          </w:rPr>
                                          <w:t xml:space="preserve">       </w:t>
                                        </w:r>
                                        <w:r w:rsidR="00950913">
                                          <w:rPr>
                                            <w:noProof/>
                                            <w:lang w:eastAsia="en-US"/>
                                          </w:rPr>
                                          <w:drawing>
                                            <wp:inline distT="0" distB="0" distL="0" distR="0" wp14:anchorId="114346B8" wp14:editId="263E056A">
                                              <wp:extent cx="1209291" cy="354965"/>
                                              <wp:effectExtent l="0" t="0" r="0" b="6985"/>
                                              <wp:docPr id="9" name="Picture 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28861" cy="44876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45F01C03" w14:textId="7884F7E9" w:rsidR="00AF5311" w:rsidRDefault="00A11C74" w:rsidP="007C7003">
                                        <w:pPr>
                                          <w:pStyle w:val="Signature"/>
                                          <w:ind w:firstLine="288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_____</w:t>
                                        </w:r>
                                        <w:r w:rsid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_______________________            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__</w:t>
                                        </w:r>
                                        <w:r w:rsid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__________________________</w:t>
                                        </w:r>
                                      </w:p>
                                      <w:p w14:paraId="276F697F" w14:textId="15A46C2F" w:rsidR="00A11C74" w:rsidRPr="00A11C74" w:rsidRDefault="00AF5311" w:rsidP="00A11C74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  <w14:textOutline w14:w="9525" w14:cap="rnd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Shon Nguyen, BS, MPH</w:t>
                                        </w: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</w:t>
                                        </w: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  </w:t>
                                        </w:r>
                                        <w:r w:rsidR="00950913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Clement Zeh</w:t>
                                        </w: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, PhD</w:t>
                                        </w:r>
                                        <w:r w:rsidR="00A9151A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, MPH</w:t>
                                        </w:r>
                                      </w:p>
                                      <w:p w14:paraId="782EEEC5" w14:textId="691BB175" w:rsidR="00AF5311" w:rsidRPr="00AF5311" w:rsidRDefault="00A9151A" w:rsidP="00950913">
                                        <w:pPr>
                                          <w:pStyle w:val="Signature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  </w:t>
                                        </w:r>
                                        <w:r w:rsidR="00950913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AF5311"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EID &amp; VL P</w:t>
                                        </w:r>
                                        <w:r w:rsid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T Manager</w:t>
                                        </w:r>
                                        <w:r w:rsidR="00950913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        </w:t>
                                        </w:r>
                                        <w:r w:rsidR="00950913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 </w:t>
                                        </w:r>
                                        <w:r w:rsid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             </w:t>
                                        </w:r>
                                        <w:r w:rsidR="00AF5311"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Team Lead</w:t>
                                        </w:r>
                                      </w:p>
                                      <w:p w14:paraId="3B8B0044" w14:textId="77777777" w:rsidR="00AF5311" w:rsidRPr="00AF5311" w:rsidRDefault="00AF5311" w:rsidP="00AF5311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b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b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Viral Load and Early Infant Diagnosis Team</w:t>
                                        </w:r>
                                      </w:p>
                                      <w:p w14:paraId="5E95FE8D" w14:textId="77777777" w:rsidR="00AF5311" w:rsidRDefault="00AF5311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1="http://schemas.microsoft.com/office/drawing/2015/9/8/chartex" xmlns:cx="http://schemas.microsoft.com/office/drawing/2014/chartex">
                        <w:pict>
                          <v:shapetype w14:anchorId="6BC1086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85.45pt;margin-top:57.95pt;width:339.4pt;height:103.2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" stroked="f">
                            <v:textbox>
                              <w:txbxContent>
                                <w:p w14:paraId="5566058F" w14:textId="591AC4BA" w:rsidR="00A11C74" w:rsidRDefault="007C7003" w:rsidP="007C7003">
                                  <w:pPr>
                                    <w:pStyle w:val="Signature"/>
                                    <w:ind w:left="-90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3D54D679" wp14:editId="3BD4AD6F">
                                        <wp:extent cx="1691640" cy="332509"/>
                                        <wp:effectExtent l="0" t="0" r="3810" b="0"/>
                                        <wp:docPr id="8" name="Picture 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17" name="Picture 3817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grayscl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3804" cy="334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t xml:space="preserve">       </w:t>
                                  </w:r>
                                  <w:r w:rsidR="00950913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114346B8" wp14:editId="263E056A">
                                        <wp:extent cx="1209291" cy="354965"/>
                                        <wp:effectExtent l="0" t="0" r="0" b="6985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8861" cy="4487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5F01C03" w14:textId="7884F7E9" w:rsidR="00AF5311" w:rsidRDefault="00A11C74" w:rsidP="007C7003">
                                  <w:pPr>
                                    <w:pStyle w:val="Signature"/>
                                    <w:ind w:firstLine="288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_______________________             </w:t>
                                  </w: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__</w:t>
                                  </w:r>
                                  <w:r w:rsid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__________________________</w:t>
                                  </w:r>
                                </w:p>
                                <w:p w14:paraId="276F697F" w14:textId="15A46C2F" w:rsidR="00A11C74" w:rsidRPr="00A11C74" w:rsidRDefault="00AF5311" w:rsidP="00A11C74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Shon Nguyen, BS, MPH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  </w:t>
                                  </w:r>
                                  <w:r w:rsidR="00950913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Clement Zeh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, PhD</w:t>
                                  </w:r>
                                  <w:r w:rsidR="00A9151A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, MPH</w:t>
                                  </w:r>
                                </w:p>
                                <w:p w14:paraId="782EEEC5" w14:textId="691BB175" w:rsidR="00AF5311" w:rsidRPr="00AF5311" w:rsidRDefault="00A9151A" w:rsidP="00950913">
                                  <w:pPr>
                                    <w:pStyle w:val="Signature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950913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F5311"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EID &amp; VL P</w:t>
                                  </w:r>
                                  <w:r w:rsid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T Manager</w:t>
                                  </w:r>
                                  <w:r w:rsidR="00950913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       </w:t>
                                  </w:r>
                                  <w:r w:rsidR="00950913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 </w:t>
                                  </w:r>
                                  <w:r w:rsid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  <w:bookmarkStart w:id="1" w:name="_GoBack"/>
                                  <w:bookmarkEnd w:id="1"/>
                                  <w:r w:rsidR="00AF5311"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Team Lead</w:t>
                                  </w:r>
                                </w:p>
                                <w:p w14:paraId="3B8B0044" w14:textId="77777777" w:rsidR="00AF5311" w:rsidRPr="00AF5311" w:rsidRDefault="00AF5311" w:rsidP="00AF5311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b/>
                                      <w:color w:val="auto"/>
                                      <w:sz w:val="24"/>
                                      <w:szCs w:val="24"/>
                                    </w:rPr>
                                    <w:t>Viral Load and Early Infant Diagnosis Team</w:t>
                                  </w:r>
                                </w:p>
                                <w:p w14:paraId="5E95FE8D" w14:textId="77777777" w:rsidR="00AF5311" w:rsidRDefault="00AF5311"/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 w:rsidR="00227C06" w:rsidRPr="00FC17DD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75135" behindDoc="0" locked="0" layoutInCell="1" allowOverlap="1" wp14:anchorId="4B62D3B2" wp14:editId="676B5815">
                        <wp:simplePos x="0" y="0"/>
                        <wp:positionH relativeFrom="column">
                          <wp:posOffset>7487285</wp:posOffset>
                        </wp:positionH>
                        <wp:positionV relativeFrom="paragraph">
                          <wp:posOffset>453390</wp:posOffset>
                        </wp:positionV>
                        <wp:extent cx="1066800" cy="1207135"/>
                        <wp:effectExtent l="0" t="0" r="0" b="0"/>
                        <wp:wrapNone/>
                        <wp:docPr id="381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2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207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11C74" w:rsidRPr="00FC17DD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74111" behindDoc="0" locked="0" layoutInCell="1" allowOverlap="1" wp14:anchorId="138885CA" wp14:editId="1C1EF8F8">
                        <wp:simplePos x="0" y="0"/>
                        <wp:positionH relativeFrom="column">
                          <wp:posOffset>2957195</wp:posOffset>
                        </wp:positionH>
                        <wp:positionV relativeFrom="paragraph">
                          <wp:posOffset>753110</wp:posOffset>
                        </wp:positionV>
                        <wp:extent cx="1568450" cy="304165"/>
                        <wp:effectExtent l="0" t="0" r="0" b="635"/>
                        <wp:wrapNone/>
                        <wp:docPr id="3811" name="Picture 3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1" name="Picture 38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8450" cy="304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11C74" w:rsidRPr="00FC17DD">
                    <w:rPr>
                      <w:noProof/>
                      <w:sz w:val="22"/>
                      <w:szCs w:val="24"/>
                      <w:lang w:eastAsia="en-US"/>
                    </w:rPr>
                    <w:drawing>
                      <wp:anchor distT="0" distB="0" distL="114300" distR="114300" simplePos="0" relativeHeight="251670015" behindDoc="0" locked="0" layoutInCell="1" allowOverlap="1" wp14:anchorId="37965C1A" wp14:editId="7A16C182">
                        <wp:simplePos x="0" y="0"/>
                        <wp:positionH relativeFrom="column">
                          <wp:posOffset>4883876</wp:posOffset>
                        </wp:positionH>
                        <wp:positionV relativeFrom="paragraph">
                          <wp:posOffset>535305</wp:posOffset>
                        </wp:positionV>
                        <wp:extent cx="1602105" cy="525145"/>
                        <wp:effectExtent l="0" t="0" r="0" b="8255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446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2105" cy="5251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F043C" w:rsidRPr="00FC17DD">
                    <w:rPr>
                      <w:rFonts w:ascii="Cambria" w:hAnsi="Cambria"/>
                      <w:sz w:val="22"/>
                      <w:szCs w:val="24"/>
                    </w:rPr>
                    <w:t>Date</w:t>
                  </w:r>
                </w:p>
              </w:tc>
              <w:tc>
                <w:tcPr>
                  <w:tcW w:w="5187" w:type="dxa"/>
                </w:tcPr>
                <w:p w14:paraId="2A13F92A" w14:textId="77777777" w:rsidR="001F043C" w:rsidRPr="00FC17DD" w:rsidRDefault="001F043C" w:rsidP="00606FDA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56CA50FB" w14:textId="77777777" w:rsidR="001F043C" w:rsidRPr="00FC17DD" w:rsidRDefault="001F043C" w:rsidP="001F043C">
            <w:pPr>
              <w:spacing w:after="0" w:line="240" w:lineRule="auto"/>
              <w:ind w:right="-90"/>
              <w:rPr>
                <w:sz w:val="24"/>
              </w:rPr>
            </w:pPr>
          </w:p>
        </w:tc>
        <w:tc>
          <w:tcPr>
            <w:tcW w:w="432" w:type="dxa"/>
          </w:tcPr>
          <w:p w14:paraId="2A917F88" w14:textId="77777777" w:rsidR="001F043C" w:rsidRPr="00FC17DD" w:rsidRDefault="001F043C" w:rsidP="001F043C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0" w:type="dxa"/>
            <w:vAlign w:val="center"/>
          </w:tcPr>
          <w:p w14:paraId="2AD64FC9" w14:textId="77777777" w:rsidR="001F043C" w:rsidRPr="00FC17DD" w:rsidRDefault="001F043C" w:rsidP="001F043C">
            <w:pPr>
              <w:spacing w:after="0" w:line="240" w:lineRule="auto"/>
              <w:rPr>
                <w:sz w:val="24"/>
              </w:rPr>
            </w:pPr>
          </w:p>
        </w:tc>
      </w:tr>
    </w:tbl>
    <w:p w14:paraId="24A43A71" w14:textId="51C27BE8" w:rsidR="00D371F9" w:rsidRPr="00FC17DD" w:rsidRDefault="007C7003" w:rsidP="007C7003">
      <w:pPr>
        <w:pStyle w:val="Title"/>
        <w:tabs>
          <w:tab w:val="center" w:pos="2506"/>
          <w:tab w:val="right" w:pos="5012"/>
        </w:tabs>
        <w:jc w:val="left"/>
        <w:rPr>
          <w:sz w:val="56"/>
        </w:rPr>
      </w:pPr>
      <w:r>
        <w:rPr>
          <w:noProof/>
          <w:sz w:val="56"/>
          <w:lang w:eastAsia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8207" behindDoc="1" locked="0" layoutInCell="1" allowOverlap="1" wp14:anchorId="2D185E94" wp14:editId="1DE5EE91">
                <wp:simplePos x="0" y="0"/>
                <wp:positionH relativeFrom="margin">
                  <wp:posOffset>-839585</wp:posOffset>
                </wp:positionH>
                <wp:positionV relativeFrom="paragraph">
                  <wp:posOffset>-1491541</wp:posOffset>
                </wp:positionV>
                <wp:extent cx="9689778" cy="7481455"/>
                <wp:effectExtent l="38100" t="38100" r="45085" b="43815"/>
                <wp:wrapNone/>
                <wp:docPr id="11" name="Rectangular bo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778" cy="7481455"/>
                        </a:xfrm>
                        <a:prstGeom prst="rect">
                          <a:avLst/>
                        </a:prstGeom>
                        <a:noFill/>
                        <a:ln w="82550" cmpd="tri">
                          <a:solidFill>
                            <a:schemeClr val="accent3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3C1FB" w14:textId="77777777" w:rsidR="007C7003" w:rsidRPr="001F043C" w:rsidRDefault="007C7003" w:rsidP="007C7003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D185E94" id="Rectangular border" o:spid="_x0000_s1027" style="position:absolute;margin-left:-66.1pt;margin-top:-117.45pt;width:762.95pt;height:589.1pt;z-index:-251638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" filled="f" strokecolor="#006ab2 [3206]" strokeweight="6.5pt">
                <v:stroke linestyle="thickBetweenThin"/>
                <v:textbox>
                  <w:txbxContent>
                    <w:p w14:paraId="6183C1FB" w14:textId="77777777" w:rsidR="007C7003" w:rsidRPr="001F043C" w:rsidRDefault="007C7003" w:rsidP="007C7003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lang w:eastAsia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9805" behindDoc="1" locked="0" layoutInCell="1" allowOverlap="1" wp14:anchorId="1315B3C4" wp14:editId="4CA60D24">
                <wp:simplePos x="0" y="0"/>
                <wp:positionH relativeFrom="column">
                  <wp:posOffset>-685681</wp:posOffset>
                </wp:positionH>
                <wp:positionV relativeFrom="paragraph">
                  <wp:posOffset>-1350524</wp:posOffset>
                </wp:positionV>
                <wp:extent cx="9381981" cy="7186022"/>
                <wp:effectExtent l="38100" t="38100" r="29210" b="34290"/>
                <wp:wrapNone/>
                <wp:docPr id="5" name="Rectangular bo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981" cy="7186022"/>
                        </a:xfrm>
                        <a:prstGeom prst="rect">
                          <a:avLst/>
                        </a:prstGeom>
                        <a:noFill/>
                        <a:ln w="82550">
                          <a:solidFill>
                            <a:schemeClr val="accent3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4482" w14:textId="77777777" w:rsidR="00D371F9" w:rsidRPr="001F043C" w:rsidRDefault="00D371F9" w:rsidP="001F043C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315B3C4" id="_x0000_s1028" style="position:absolute;margin-left:-54pt;margin-top:-106.35pt;width:738.75pt;height:565.85pt;z-index:-2516766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" filled="f" strokecolor="#006ab2 [3206]" strokeweight="6.5pt">
                <v:textbox>
                  <w:txbxContent>
                    <w:p w14:paraId="081E4482" w14:textId="77777777" w:rsidR="00D371F9" w:rsidRPr="001F043C" w:rsidRDefault="00D371F9" w:rsidP="001F043C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17DD">
        <w:rPr>
          <w:noProof/>
          <w:sz w:val="56"/>
          <w:lang w:eastAsia="en-US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63E957F" wp14:editId="5E84EC37">
                <wp:simplePos x="0" y="0"/>
                <wp:positionH relativeFrom="column">
                  <wp:posOffset>775459</wp:posOffset>
                </wp:positionH>
                <wp:positionV relativeFrom="paragraph">
                  <wp:posOffset>-624643</wp:posOffset>
                </wp:positionV>
                <wp:extent cx="7008783" cy="647189"/>
                <wp:effectExtent l="0" t="0" r="0" b="0"/>
                <wp:wrapNone/>
                <wp:docPr id="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8783" cy="647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6A3C24" w14:textId="5D0EA682" w:rsidR="001F043C" w:rsidRDefault="001F043C" w:rsidP="007C7003">
                            <w:pPr>
                              <w:pStyle w:val="NormalWeb"/>
                              <w:tabs>
                                <w:tab w:val="left" w:pos="-990"/>
                              </w:tabs>
                              <w:spacing w:before="0" w:beforeAutospacing="0" w:after="0" w:afterAutospacing="0"/>
                              <w:ind w:left="-990"/>
                              <w:jc w:val="center"/>
                            </w:pPr>
                            <w:r>
                              <w:rPr>
                                <w:rFonts w:ascii="Algerian" w:hAnsi="Algerian" w:cstheme="minorBidi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EXCELLENCE</w:t>
                            </w:r>
                          </w:p>
                        </w:txbxContent>
                      </wps:txbx>
                      <wps:bodyPr spcFirstLastPara="1" wrap="square" numCol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63E957F" id="Rectangle 2" o:spid="_x0000_s1029" style="position:absolute;margin-left:61.05pt;margin-top:-49.2pt;width:551.85pt;height:50.9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" filled="f" stroked="f">
                <v:textbox>
                  <w:txbxContent>
                    <w:p w14:paraId="316A3C24" w14:textId="5D0EA682" w:rsidR="001F043C" w:rsidRDefault="001F043C" w:rsidP="007C7003">
                      <w:pPr>
                        <w:pStyle w:val="NormalWeb"/>
                        <w:tabs>
                          <w:tab w:val="left" w:pos="-990"/>
                        </w:tabs>
                        <w:spacing w:before="0" w:beforeAutospacing="0" w:after="0" w:afterAutospacing="0"/>
                        <w:ind w:left="-990"/>
                        <w:jc w:val="center"/>
                      </w:pPr>
                      <w:r>
                        <w:rPr>
                          <w:rFonts w:ascii="Algerian" w:hAnsi="Algerian" w:cstheme="minorBidi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EXCELLENCE</w:t>
                      </w:r>
                    </w:p>
                  </w:txbxContent>
                </v:textbox>
              </v:rect>
            </w:pict>
          </mc:Fallback>
        </mc:AlternateContent>
      </w:r>
      <w:r w:rsidR="00AF5311" w:rsidRPr="00FC17DD">
        <w:rPr>
          <w:rFonts w:ascii="Cambria" w:hAnsi="Cambria"/>
          <w:color w:val="auto"/>
          <w:sz w:val="22"/>
          <w:szCs w:val="24"/>
        </w:rPr>
        <w:t xml:space="preserve">              </w:t>
      </w:r>
    </w:p>
    <w:sectPr w:rsidR="00D371F9" w:rsidRPr="00FC17DD">
      <w:pgSz w:w="15840" w:h="12240" w:orient="landscape"/>
      <w:pgMar w:top="2592" w:right="1584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E7A41" w14:textId="77777777" w:rsidR="00054DCE" w:rsidRDefault="00054DCE">
      <w:pPr>
        <w:spacing w:after="0" w:line="240" w:lineRule="auto"/>
      </w:pPr>
      <w:r>
        <w:separator/>
      </w:r>
    </w:p>
  </w:endnote>
  <w:endnote w:type="continuationSeparator" w:id="0">
    <w:p w14:paraId="30818AFE" w14:textId="77777777" w:rsidR="00054DCE" w:rsidRDefault="0005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lantagenet Cherokee">
    <w:panose1 w:val="02020000000000000000"/>
    <w:charset w:val="00"/>
    <w:family w:val="auto"/>
    <w:pitch w:val="variable"/>
    <w:sig w:usb0="80000003" w:usb1="00000000" w:usb2="00001000" w:usb3="00000000" w:csb0="000001F3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9E607" w14:textId="77777777" w:rsidR="00054DCE" w:rsidRDefault="00054DCE">
      <w:pPr>
        <w:spacing w:after="0" w:line="240" w:lineRule="auto"/>
      </w:pPr>
      <w:r>
        <w:separator/>
      </w:r>
    </w:p>
  </w:footnote>
  <w:footnote w:type="continuationSeparator" w:id="0">
    <w:p w14:paraId="4424DE3C" w14:textId="77777777" w:rsidR="00054DCE" w:rsidRDefault="00054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B21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52AC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3B2FA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88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6BCBD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AA8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3C0E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2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C2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8440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E"/>
    <w:rsid w:val="00054DCE"/>
    <w:rsid w:val="00080997"/>
    <w:rsid w:val="001F043C"/>
    <w:rsid w:val="00211505"/>
    <w:rsid w:val="00227C06"/>
    <w:rsid w:val="005619E1"/>
    <w:rsid w:val="00606FDA"/>
    <w:rsid w:val="006E0158"/>
    <w:rsid w:val="006E0405"/>
    <w:rsid w:val="00716F44"/>
    <w:rsid w:val="007820C9"/>
    <w:rsid w:val="007C7003"/>
    <w:rsid w:val="008279D7"/>
    <w:rsid w:val="00950913"/>
    <w:rsid w:val="00983785"/>
    <w:rsid w:val="009B0C42"/>
    <w:rsid w:val="009E5D99"/>
    <w:rsid w:val="00A11C74"/>
    <w:rsid w:val="00A63413"/>
    <w:rsid w:val="00A87C47"/>
    <w:rsid w:val="00A9151A"/>
    <w:rsid w:val="00AA1D0F"/>
    <w:rsid w:val="00AA53EB"/>
    <w:rsid w:val="00AB28AC"/>
    <w:rsid w:val="00AF5311"/>
    <w:rsid w:val="00C4624E"/>
    <w:rsid w:val="00D36193"/>
    <w:rsid w:val="00D371F9"/>
    <w:rsid w:val="00DA4893"/>
    <w:rsid w:val="00DB56D4"/>
    <w:rsid w:val="00E357E8"/>
    <w:rsid w:val="00FC17DD"/>
    <w:rsid w:val="00F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900E31"/>
  <w15:docId w15:val="{829CCC07-7194-4DAC-9CD9-6581EECC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6"/>
        <w:szCs w:val="26"/>
        <w:lang w:val="en-US" w:eastAsia="ja-JP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E85" w:themeColor="accent3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4E85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pPr>
      <w:pBdr>
        <w:bottom w:val="single" w:sz="8" w:space="1" w:color="A18F8F" w:themeColor="text2" w:themeTint="99"/>
      </w:pBdr>
      <w:spacing w:before="300" w:line="240" w:lineRule="auto"/>
    </w:pPr>
    <w:rPr>
      <w:sz w:val="114"/>
      <w:szCs w:val="114"/>
    </w:rPr>
  </w:style>
  <w:style w:type="paragraph" w:styleId="Signature">
    <w:name w:val="Signature"/>
    <w:basedOn w:val="Normal"/>
    <w:link w:val="SignatureChar"/>
    <w:uiPriority w:val="1"/>
    <w:unhideWhenUsed/>
    <w:qFormat/>
    <w:pPr>
      <w:spacing w:after="0" w:line="240" w:lineRule="auto"/>
      <w:ind w:left="432"/>
      <w:jc w:val="left"/>
    </w:pPr>
    <w:rPr>
      <w:rFonts w:ascii="Segoe Print" w:hAnsi="Segoe Print"/>
    </w:rPr>
  </w:style>
  <w:style w:type="character" w:customStyle="1" w:styleId="SignatureChar">
    <w:name w:val="Signature Char"/>
    <w:basedOn w:val="DefaultParagraphFont"/>
    <w:link w:val="Signature"/>
    <w:uiPriority w:val="1"/>
    <w:rPr>
      <w:rFonts w:ascii="Segoe Print" w:hAnsi="Segoe Prin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1000" w:line="240" w:lineRule="auto"/>
    </w:pPr>
    <w:rPr>
      <w:rFonts w:asciiTheme="majorHAnsi" w:eastAsiaTheme="majorEastAsia" w:hAnsiTheme="majorHAnsi" w:cstheme="majorBid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paragraph" w:customStyle="1" w:styleId="Organization">
    <w:name w:val="Organization"/>
    <w:basedOn w:val="Normal"/>
    <w:uiPriority w:val="1"/>
    <w:qFormat/>
    <w:pPr>
      <w:spacing w:before="200" w:line="240" w:lineRule="auto"/>
    </w:pPr>
    <w:rPr>
      <w:caps/>
      <w:sz w:val="66"/>
      <w:szCs w:val="66"/>
    </w:rPr>
  </w:style>
  <w:style w:type="paragraph" w:customStyle="1" w:styleId="SigHeading">
    <w:name w:val="Sig Heading"/>
    <w:basedOn w:val="Normal"/>
    <w:next w:val="Normal"/>
    <w:uiPriority w:val="1"/>
    <w:qFormat/>
    <w:pPr>
      <w:spacing w:before="160" w:after="0"/>
      <w:jc w:val="left"/>
    </w:pPr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004E85" w:themeColor="accent3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4E85" w:themeColor="accent3" w:themeShade="BF"/>
    </w:rPr>
  </w:style>
  <w:style w:type="paragraph" w:styleId="NormalWeb">
    <w:name w:val="Normal (Web)"/>
    <w:basedOn w:val="Normal"/>
    <w:uiPriority w:val="99"/>
    <w:semiHidden/>
    <w:unhideWhenUsed/>
    <w:rsid w:val="001F043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microsoft.com/office/2007/relationships/hdphoto" Target="media/hdphoto1.wdp"/><Relationship Id="rId12" Type="http://schemas.openxmlformats.org/officeDocument/2006/relationships/image" Target="media/image3.gif"/><Relationship Id="rId13" Type="http://schemas.openxmlformats.org/officeDocument/2006/relationships/image" Target="media/image4.png"/><Relationship Id="rId14" Type="http://schemas.openxmlformats.org/officeDocument/2006/relationships/image" Target="media/image3.png"/><Relationship Id="rId15" Type="http://schemas.openxmlformats.org/officeDocument/2006/relationships/image" Target="media/image5.png"/><Relationship Id="rId16" Type="http://schemas.openxmlformats.org/officeDocument/2006/relationships/image" Target="media/image30.png"/><Relationship Id="rId17" Type="http://schemas.openxmlformats.org/officeDocument/2006/relationships/image" Target="media/image50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f3\AppData\Roaming\Microsoft\Templates\Most%20Inspirational%20Player%20award%20certificate.dotx" TargetMode="External"/></Relationships>
</file>

<file path=word/theme/theme1.xml><?xml version="1.0" encoding="utf-8"?>
<a:theme xmlns:a="http://schemas.openxmlformats.org/drawingml/2006/main" name="Office Theme">
  <a:themeElements>
    <a:clrScheme name="MVP">
      <a:dk1>
        <a:sysClr val="windowText" lastClr="000000"/>
      </a:dk1>
      <a:lt1>
        <a:sysClr val="window" lastClr="FFFFFF"/>
      </a:lt1>
      <a:dk2>
        <a:srgbClr val="5C4D4D"/>
      </a:dk2>
      <a:lt2>
        <a:srgbClr val="F2F2F2"/>
      </a:lt2>
      <a:accent1>
        <a:srgbClr val="8B0E04"/>
      </a:accent1>
      <a:accent2>
        <a:srgbClr val="2F8440"/>
      </a:accent2>
      <a:accent3>
        <a:srgbClr val="006AB2"/>
      </a:accent3>
      <a:accent4>
        <a:srgbClr val="DE5823"/>
      </a:accent4>
      <a:accent5>
        <a:srgbClr val="653A95"/>
      </a:accent5>
      <a:accent6>
        <a:srgbClr val="F7B239"/>
      </a:accent6>
      <a:hlink>
        <a:srgbClr val="006AB2"/>
      </a:hlink>
      <a:folHlink>
        <a:srgbClr val="653A95"/>
      </a:folHlink>
    </a:clrScheme>
    <a:fontScheme name="Award certificates - T3">
      <a:majorFont>
        <a:latin typeface="Century Gothic"/>
        <a:ea typeface=""/>
        <a:cs typeface=""/>
      </a:majorFont>
      <a:minorFont>
        <a:latin typeface="Plantagenet Cherok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478D8-A9CF-4D9F-83EE-19372B812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63A46E-1116-9F43-B6E8-B69454608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C:\Users\blf3\AppData\Roaming\Microsoft\Templates\Most Inspirational Player award certificate.dotx</Template>
  <TotalTime>0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blf3</dc:creator>
  <cp:keywords/>
  <cp:lastModifiedBy>Amit Dugar</cp:lastModifiedBy>
  <cp:revision>5</cp:revision>
  <dcterms:created xsi:type="dcterms:W3CDTF">2018-01-09T15:40:00Z</dcterms:created>
  <dcterms:modified xsi:type="dcterms:W3CDTF">2018-01-12T04:27:00Z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TC031711109991</vt:lpwstr>
  </property>
</Properties>
</file>