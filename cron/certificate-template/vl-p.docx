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E0902" w14:textId="77777777" w:rsidR="004D5BFD" w:rsidRDefault="004D5BFD" w:rsidP="004D5BFD">
      <w:pPr>
        <w:pStyle w:val="Heading3"/>
        <w:ind w:left="-1440" w:right="-900"/>
        <w:rPr>
          <w:rStyle w:val="Emphasis"/>
          <w:rFonts w:ascii="Georgia" w:hAnsi="Georgia"/>
          <w:i w:val="0"/>
          <w:sz w:val="56"/>
          <w:szCs w:val="56"/>
        </w:rPr>
      </w:pPr>
    </w:p>
    <w:p w14:paraId="107C3D1D" w14:textId="77777777" w:rsidR="004D5BFD" w:rsidRPr="00987FB6" w:rsidRDefault="004D5BFD" w:rsidP="004D5BFD">
      <w:pPr>
        <w:pStyle w:val="Heading3"/>
        <w:ind w:left="-1440" w:right="-900"/>
        <w:rPr>
          <w:rStyle w:val="Emphasis"/>
          <w:rFonts w:ascii="Algerian" w:hAnsi="Algerian"/>
          <w:i w:val="0"/>
          <w:sz w:val="58"/>
          <w:szCs w:val="60"/>
        </w:rPr>
      </w:pPr>
      <w:r w:rsidRPr="00987FB6">
        <w:rPr>
          <w:rStyle w:val="Emphasis"/>
          <w:rFonts w:ascii="Algerian" w:hAnsi="Algerian"/>
          <w:i w:val="0"/>
          <w:sz w:val="58"/>
          <w:szCs w:val="60"/>
        </w:rPr>
        <w:t>CERTIFICATE OF Participation</w:t>
      </w:r>
    </w:p>
    <w:p w14:paraId="09413B89" w14:textId="77777777" w:rsidR="004D5BFD" w:rsidRPr="00987FB6" w:rsidRDefault="004D5BFD" w:rsidP="004D5BFD">
      <w:pPr>
        <w:pStyle w:val="Signature"/>
        <w:ind w:left="-1440" w:right="-1440"/>
        <w:rPr>
          <w:sz w:val="32"/>
          <w:szCs w:val="36"/>
        </w:rPr>
      </w:pPr>
      <w:r w:rsidRPr="00987FB6">
        <w:rPr>
          <w:sz w:val="28"/>
          <w:szCs w:val="32"/>
        </w:rPr>
        <w:t xml:space="preserve"> </w:t>
      </w:r>
      <w:r w:rsidRPr="00987FB6">
        <w:rPr>
          <w:sz w:val="32"/>
          <w:szCs w:val="36"/>
        </w:rPr>
        <w:t xml:space="preserve">The International Laboratory Branch </w:t>
      </w:r>
    </w:p>
    <w:p w14:paraId="26959A83" w14:textId="77777777" w:rsidR="004D5BFD" w:rsidRPr="00987FB6" w:rsidRDefault="004D5BFD" w:rsidP="004D5BFD">
      <w:pPr>
        <w:pStyle w:val="Signature"/>
        <w:ind w:left="-1440" w:right="-1440"/>
        <w:rPr>
          <w:sz w:val="32"/>
          <w:szCs w:val="36"/>
        </w:rPr>
      </w:pPr>
      <w:r w:rsidRPr="00987FB6">
        <w:rPr>
          <w:sz w:val="32"/>
          <w:szCs w:val="36"/>
        </w:rPr>
        <w:t>Division of Global HIV and TB</w:t>
      </w:r>
    </w:p>
    <w:p w14:paraId="54555FB7" w14:textId="77777777" w:rsidR="004D5BFD" w:rsidRPr="00987FB6" w:rsidRDefault="004D5BFD" w:rsidP="004D5BFD">
      <w:pPr>
        <w:pStyle w:val="Signature"/>
        <w:ind w:left="-1440" w:right="-1440"/>
        <w:rPr>
          <w:sz w:val="32"/>
          <w:szCs w:val="36"/>
        </w:rPr>
      </w:pPr>
      <w:r w:rsidRPr="00987FB6">
        <w:rPr>
          <w:sz w:val="32"/>
          <w:szCs w:val="36"/>
        </w:rPr>
        <w:t>Centers for Disease Control and Prevention</w:t>
      </w:r>
    </w:p>
    <w:p w14:paraId="6A45DE4C" w14:textId="77777777" w:rsidR="004D5BFD" w:rsidRPr="00987FB6" w:rsidRDefault="004D5BFD" w:rsidP="004D5BFD">
      <w:pPr>
        <w:pStyle w:val="Signature"/>
        <w:spacing w:line="360" w:lineRule="auto"/>
        <w:ind w:left="-1440" w:right="-1440"/>
        <w:rPr>
          <w:sz w:val="32"/>
          <w:szCs w:val="36"/>
        </w:rPr>
      </w:pPr>
      <w:r w:rsidRPr="00987FB6">
        <w:rPr>
          <w:sz w:val="32"/>
          <w:szCs w:val="36"/>
        </w:rPr>
        <w:t>Awards</w:t>
      </w:r>
    </w:p>
    <w:p w14:paraId="156DFC41" w14:textId="77777777" w:rsidR="004D5BFD" w:rsidRPr="00987FB6" w:rsidRDefault="00AD0F3A" w:rsidP="004D5BFD">
      <w:pPr>
        <w:spacing w:line="360" w:lineRule="auto"/>
        <w:ind w:left="-1440" w:right="-1440"/>
        <w:rPr>
          <w:sz w:val="32"/>
          <w:szCs w:val="38"/>
        </w:rPr>
      </w:pPr>
      <w:r w:rsidRPr="00987FB6">
        <w:rPr>
          <w:b/>
          <w:color w:val="000000" w:themeColor="text1"/>
          <w:sz w:val="32"/>
          <w:szCs w:val="38"/>
        </w:rPr>
        <w:t>${LABNAME}</w:t>
      </w:r>
    </w:p>
    <w:p w14:paraId="1C937BB9" w14:textId="77777777" w:rsidR="00531B37" w:rsidRDefault="00531B37" w:rsidP="005949E1">
      <w:pPr>
        <w:pStyle w:val="Signature"/>
        <w:ind w:left="0" w:right="-90"/>
        <w:rPr>
          <w:sz w:val="32"/>
          <w:szCs w:val="36"/>
        </w:rPr>
      </w:pPr>
      <w:r w:rsidRPr="00531B37">
        <w:rPr>
          <w:sz w:val="32"/>
          <w:szCs w:val="36"/>
        </w:rPr>
        <w:t>For Participation using ${ASSAYNAME} Test</w:t>
      </w:r>
    </w:p>
    <w:p w14:paraId="50DFF2FA" w14:textId="60FE3276" w:rsidR="005949E1" w:rsidRDefault="005949E1" w:rsidP="005949E1">
      <w:pPr>
        <w:pStyle w:val="Signature"/>
        <w:ind w:left="0" w:right="-90"/>
        <w:rPr>
          <w:sz w:val="36"/>
          <w:szCs w:val="36"/>
        </w:rPr>
      </w:pPr>
      <w:r w:rsidRPr="00987FB6">
        <w:rPr>
          <w:sz w:val="32"/>
          <w:szCs w:val="36"/>
        </w:rPr>
        <w:t xml:space="preserve">In the </w:t>
      </w:r>
      <w:r w:rsidRPr="00987FB6">
        <w:rPr>
          <w:b/>
          <w:sz w:val="32"/>
          <w:szCs w:val="36"/>
        </w:rPr>
        <w:t xml:space="preserve">2016 </w:t>
      </w:r>
      <w:r w:rsidR="00304C87" w:rsidRPr="00987FB6">
        <w:rPr>
          <w:b/>
          <w:sz w:val="32"/>
          <w:szCs w:val="36"/>
        </w:rPr>
        <w:t xml:space="preserve">HIV-1 </w:t>
      </w:r>
      <w:r w:rsidRPr="00987FB6">
        <w:rPr>
          <w:b/>
          <w:sz w:val="32"/>
          <w:szCs w:val="36"/>
        </w:rPr>
        <w:t>Viral Load Proficiency Testing Program</w:t>
      </w:r>
      <w:r w:rsidRPr="00B55A8F">
        <w:rPr>
          <w:sz w:val="36"/>
          <w:szCs w:val="36"/>
        </w:rPr>
        <w:t xml:space="preserve"> </w:t>
      </w:r>
    </w:p>
    <w:p w14:paraId="3A7937F6" w14:textId="77777777" w:rsidR="004D5BFD" w:rsidRDefault="004D5BFD" w:rsidP="004D5BFD">
      <w:pPr>
        <w:pStyle w:val="Signature"/>
        <w:rPr>
          <w:sz w:val="22"/>
          <w:szCs w:val="22"/>
        </w:rPr>
      </w:pPr>
    </w:p>
    <w:tbl>
      <w:tblPr>
        <w:tblW w:w="689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4625"/>
        <w:gridCol w:w="5235"/>
      </w:tblGrid>
      <w:tr w:rsidR="004D5BFD" w14:paraId="2027F6E8" w14:textId="77777777" w:rsidTr="00BC2F6E">
        <w:trPr>
          <w:trHeight w:val="251"/>
        </w:trPr>
        <w:tc>
          <w:tcPr>
            <w:tcW w:w="11700" w:type="dxa"/>
          </w:tcPr>
          <w:p w14:paraId="2AC72D70" w14:textId="146097E5" w:rsidR="0072366A" w:rsidRDefault="00A0214B" w:rsidP="0072366A">
            <w:pPr>
              <w:pStyle w:val="Signature"/>
              <w:tabs>
                <w:tab w:val="left" w:pos="10980"/>
              </w:tabs>
              <w:spacing w:line="360" w:lineRule="auto"/>
              <w:ind w:left="-990" w:right="179"/>
              <w:rPr>
                <w:b/>
                <w:color w:val="auto"/>
                <w:sz w:val="24"/>
                <w:szCs w:val="24"/>
                <w:u w:val="single"/>
              </w:rPr>
            </w:pPr>
            <w:r>
              <w:rPr>
                <w:b/>
                <w:color w:val="auto"/>
                <w:sz w:val="24"/>
                <w:szCs w:val="24"/>
                <w:u w:val="single"/>
              </w:rPr>
              <w:t>${DATE}</w:t>
            </w:r>
          </w:p>
          <w:p w14:paraId="4E827C80" w14:textId="77777777" w:rsidR="004D5BFD" w:rsidRDefault="004D5BFD" w:rsidP="00BC2F6E">
            <w:pPr>
              <w:pStyle w:val="Signature"/>
              <w:tabs>
                <w:tab w:val="left" w:pos="10980"/>
              </w:tabs>
              <w:spacing w:line="360" w:lineRule="auto"/>
              <w:ind w:left="-990" w:right="179"/>
              <w:rPr>
                <w:color w:val="auto"/>
              </w:rPr>
            </w:pPr>
            <w:r w:rsidRPr="004F296D">
              <w:rPr>
                <w:color w:val="auto"/>
              </w:rPr>
              <w:t>Date</w:t>
            </w:r>
          </w:p>
          <w:p w14:paraId="7EEF2199" w14:textId="02C0A0E1" w:rsidR="00BF00B7" w:rsidRPr="004F296D" w:rsidRDefault="00BF00B7" w:rsidP="00BC2F6E">
            <w:pPr>
              <w:pStyle w:val="Signature"/>
              <w:tabs>
                <w:tab w:val="left" w:pos="10980"/>
              </w:tabs>
              <w:spacing w:line="360" w:lineRule="auto"/>
              <w:ind w:left="-990" w:right="179"/>
            </w:pPr>
            <w:bookmarkStart w:id="0" w:name="_GoBack"/>
            <w:bookmarkEnd w:id="0"/>
          </w:p>
        </w:tc>
        <w:tc>
          <w:tcPr>
            <w:tcW w:w="4188" w:type="dxa"/>
          </w:tcPr>
          <w:p w14:paraId="36E8E863" w14:textId="77777777" w:rsidR="004D5BFD" w:rsidRDefault="004D5BFD" w:rsidP="00BC2F6E">
            <w:pPr>
              <w:pStyle w:val="Signature"/>
            </w:pPr>
          </w:p>
        </w:tc>
      </w:tr>
    </w:tbl>
    <w:p w14:paraId="3837ED0F" w14:textId="77777777" w:rsidR="004D5BFD" w:rsidRDefault="00BF00B7" w:rsidP="004D5BFD">
      <w:pPr>
        <w:pStyle w:val="Signature"/>
        <w:ind w:left="3096" w:firstLine="504"/>
        <w:jc w:val="left"/>
        <w:rPr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538E8F29" wp14:editId="1F16FE79">
            <wp:simplePos x="0" y="0"/>
            <wp:positionH relativeFrom="column">
              <wp:posOffset>7012305</wp:posOffset>
            </wp:positionH>
            <wp:positionV relativeFrom="paragraph">
              <wp:posOffset>12065</wp:posOffset>
            </wp:positionV>
            <wp:extent cx="946785" cy="1100455"/>
            <wp:effectExtent l="0" t="0" r="5715" b="4445"/>
            <wp:wrapNone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21D">
        <w:rPr>
          <w:noProof/>
          <w:color w:val="auto"/>
          <w:sz w:val="24"/>
          <w:szCs w:val="24"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2D34FC" wp14:editId="715676E5">
                <wp:simplePos x="0" y="0"/>
                <wp:positionH relativeFrom="column">
                  <wp:posOffset>661035</wp:posOffset>
                </wp:positionH>
                <wp:positionV relativeFrom="paragraph">
                  <wp:posOffset>108676</wp:posOffset>
                </wp:positionV>
                <wp:extent cx="1741170" cy="86296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170" cy="862965"/>
                          <a:chOff x="0" y="0"/>
                          <a:chExt cx="1741714" cy="862965"/>
                        </a:xfrm>
                      </wpg:grpSpPr>
                      <pic:pic xmlns:pic="http://schemas.openxmlformats.org/drawingml/2006/picture">
                        <pic:nvPicPr>
                          <pic:cNvPr id="1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85" cy="862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3514" y="152400"/>
                            <a:ext cx="838200" cy="505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C797374" id="Group 20" o:spid="_x0000_s1026" style="position:absolute;margin-left:52.05pt;margin-top:8.55pt;width:137.1pt;height:67.95pt;z-index:251663360" coordsize="17417,8629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8705;height:86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9qTe/AAAA2wAAAA8AAABkcnMvZG93bnJldi54bWxET01rAjEQvRf8D2EEbzVrD1a3RilSoSAI&#10;rnofNuNm281kSVKN/94UBG/zeJ+zWCXbiQv50DpWMBkXIIhrp1tuFBwPm9cZiBCRNXaOScGNAqyW&#10;g5cFltpdeU+XKjYih3AoUYGJsS+lDLUhi2HseuLMnZ23GDP0jdQerzncdvKtKKbSYsu5wWBPa0P1&#10;b/VnFWz9bvvlThXNzWzzs9+d04F1Umo0TJ8fICKl+BQ/3N86z3+H/1/yAXJ5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uvak3vwAAANsAAAAPAAAAAAAAAAAAAAAAAJ8CAABk&#10;cnMvZG93bnJldi54bWxQSwUGAAAAAAQABAD3AAAAiwMAAAAA&#10;">
                  <v:imagedata r:id="rId9" o:title="" recolortarget="#212d4c [1444]"/>
                  <v:path arrowok="t"/>
                </v:shape>
                <v:shape id="Picture 12" o:spid="_x0000_s1028" type="#_x0000_t75" style="position:absolute;left:9035;top:1524;width:8382;height:50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A6v6/AAAA2wAAAA8AAABkcnMvZG93bnJldi54bWxET9tqwkAQfRf8h2WEvunGYtKauooUBOmb&#10;1g8YstMkNDsbspOLf98VCr7N4Vxnd5hcowbqQu3ZwHqVgCIuvK25NHD7Pi3fQQVBtth4JgN3CnDY&#10;z2c7zK0f+ULDVUoVQzjkaKASaXOtQ1GRw7DyLXHkfnznUCLsSm07HGO4a/RrkmTaYc2xocKWPisq&#10;fq+9M9CLTd/6UztkW9nc5Cu12ZhaY14W0/EDlNAkT/G/+2zj/C08fokH6P0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LwOr+vwAAANsAAAAPAAAAAAAAAAAAAAAAAJ8CAABk&#10;cnMvZG93bnJldi54bWxQSwUGAAAAAAQABAD3AAAAiwMAAAAA&#10;">
                  <v:imagedata r:id="rId10" o:title=""/>
                  <v:path arrowok="t"/>
                </v:shape>
              </v:group>
            </w:pict>
          </mc:Fallback>
        </mc:AlternateContent>
      </w:r>
    </w:p>
    <w:p w14:paraId="548E3CED" w14:textId="2B3DF3D9" w:rsidR="004D5BFD" w:rsidRPr="00C67AA0" w:rsidRDefault="004D5BFD" w:rsidP="004D5BFD">
      <w:pPr>
        <w:pStyle w:val="Signature"/>
        <w:ind w:left="3096" w:firstLine="504"/>
        <w:jc w:val="left"/>
        <w:rPr>
          <w:sz w:val="24"/>
          <w:szCs w:val="24"/>
        </w:rPr>
      </w:pPr>
    </w:p>
    <w:p w14:paraId="6FC44030" w14:textId="77777777" w:rsidR="004D5BFD" w:rsidRPr="00F04C08" w:rsidRDefault="008F421D" w:rsidP="004D5BFD">
      <w:pPr>
        <w:pStyle w:val="Signature"/>
        <w:ind w:left="270" w:right="36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</w:t>
      </w:r>
      <w:r w:rsidR="004D5BFD" w:rsidRPr="00F04C08">
        <w:rPr>
          <w:color w:val="auto"/>
          <w:sz w:val="24"/>
          <w:szCs w:val="24"/>
        </w:rPr>
        <w:t>________________________</w:t>
      </w:r>
      <w:r w:rsidR="004D5BFD" w:rsidRPr="00F04C08">
        <w:rPr>
          <w:color w:val="auto"/>
          <w:sz w:val="24"/>
          <w:szCs w:val="24"/>
        </w:rPr>
        <w:tab/>
        <w:t>__________________________</w:t>
      </w:r>
    </w:p>
    <w:p w14:paraId="56DF6773" w14:textId="77777777" w:rsidR="004D5BFD" w:rsidRPr="00F04C08" w:rsidRDefault="004D5BFD" w:rsidP="004D5BFD">
      <w:pPr>
        <w:pStyle w:val="Signature"/>
        <w:rPr>
          <w:color w:val="auto"/>
        </w:rPr>
      </w:pPr>
      <w:r w:rsidRPr="00F04C08">
        <w:rPr>
          <w:color w:val="auto"/>
        </w:rPr>
        <w:t xml:space="preserve">Shon Nguyen, </w:t>
      </w:r>
      <w:r>
        <w:rPr>
          <w:color w:val="auto"/>
        </w:rPr>
        <w:t xml:space="preserve">BS, </w:t>
      </w:r>
      <w:r w:rsidRPr="00F04C08">
        <w:rPr>
          <w:color w:val="auto"/>
        </w:rPr>
        <w:t>MPH</w:t>
      </w:r>
      <w:proofErr w:type="gramStart"/>
      <w:r w:rsidRPr="00F04C08">
        <w:rPr>
          <w:color w:val="auto"/>
        </w:rPr>
        <w:tab/>
        <w:t xml:space="preserve">  </w:t>
      </w:r>
      <w:r w:rsidRPr="00F04C08">
        <w:rPr>
          <w:color w:val="auto"/>
        </w:rPr>
        <w:tab/>
      </w:r>
      <w:proofErr w:type="gramEnd"/>
      <w:r w:rsidRPr="00F04C08">
        <w:rPr>
          <w:color w:val="auto"/>
        </w:rPr>
        <w:t xml:space="preserve">    </w:t>
      </w:r>
      <w:proofErr w:type="spellStart"/>
      <w:r w:rsidRPr="00F04C08">
        <w:rPr>
          <w:color w:val="auto"/>
        </w:rPr>
        <w:t>Guoqing</w:t>
      </w:r>
      <w:proofErr w:type="spellEnd"/>
      <w:r w:rsidRPr="00F04C08">
        <w:rPr>
          <w:color w:val="auto"/>
        </w:rPr>
        <w:t xml:space="preserve"> Zhang, PhD</w:t>
      </w:r>
    </w:p>
    <w:p w14:paraId="539083EA" w14:textId="77777777" w:rsidR="004D5BFD" w:rsidRPr="00F04C08" w:rsidRDefault="004D5BFD" w:rsidP="004D5BFD">
      <w:pPr>
        <w:pStyle w:val="Signature"/>
        <w:ind w:left="3096"/>
        <w:jc w:val="left"/>
        <w:rPr>
          <w:color w:val="auto"/>
        </w:rPr>
      </w:pPr>
      <w:r w:rsidRPr="00F04C08">
        <w:rPr>
          <w:color w:val="auto"/>
        </w:rPr>
        <w:t xml:space="preserve">         </w:t>
      </w:r>
      <w:r>
        <w:rPr>
          <w:color w:val="auto"/>
        </w:rPr>
        <w:t xml:space="preserve">               </w:t>
      </w:r>
      <w:r w:rsidRPr="00F04C08">
        <w:rPr>
          <w:color w:val="auto"/>
        </w:rPr>
        <w:t xml:space="preserve">EID &amp; VL PT Manager         </w:t>
      </w:r>
      <w:r w:rsidRPr="00F04C08">
        <w:rPr>
          <w:color w:val="auto"/>
        </w:rPr>
        <w:tab/>
        <w:t xml:space="preserve">             </w:t>
      </w:r>
      <w:r>
        <w:rPr>
          <w:color w:val="auto"/>
        </w:rPr>
        <w:t xml:space="preserve">  Acting</w:t>
      </w:r>
      <w:r w:rsidRPr="00F04C08">
        <w:rPr>
          <w:color w:val="auto"/>
        </w:rPr>
        <w:t xml:space="preserve"> Team Lead </w:t>
      </w:r>
    </w:p>
    <w:p w14:paraId="6A217961" w14:textId="77777777" w:rsidR="004D5BFD" w:rsidRPr="004F296D" w:rsidRDefault="004D5BFD" w:rsidP="004D5BFD">
      <w:pPr>
        <w:pStyle w:val="Signature"/>
        <w:tabs>
          <w:tab w:val="left" w:pos="2211"/>
          <w:tab w:val="left" w:pos="2743"/>
          <w:tab w:val="center" w:pos="7200"/>
        </w:tabs>
        <w:rPr>
          <w:b/>
          <w:color w:val="auto"/>
          <w:sz w:val="28"/>
          <w:szCs w:val="28"/>
        </w:rPr>
      </w:pPr>
      <w:r w:rsidRPr="004F296D">
        <w:rPr>
          <w:b/>
          <w:color w:val="auto"/>
          <w:sz w:val="28"/>
          <w:szCs w:val="28"/>
        </w:rPr>
        <w:t>Viral Load and Early Infant Diagnosis Team</w:t>
      </w:r>
    </w:p>
    <w:p w14:paraId="213A621F" w14:textId="77777777" w:rsidR="00247149" w:rsidRDefault="00047212" w:rsidP="00C73D28">
      <w:pPr>
        <w:pStyle w:val="Heading1"/>
        <w:tabs>
          <w:tab w:val="left" w:pos="-1530"/>
          <w:tab w:val="center" w:pos="5040"/>
        </w:tabs>
        <w:ind w:left="-2340" w:right="-198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1" behindDoc="1" locked="0" layoutInCell="0" allowOverlap="1" wp14:anchorId="1CD5FDE4" wp14:editId="5879D1A5">
                <wp:simplePos x="0" y="0"/>
                <wp:positionH relativeFrom="page">
                  <wp:posOffset>65314</wp:posOffset>
                </wp:positionH>
                <wp:positionV relativeFrom="page">
                  <wp:posOffset>97971</wp:posOffset>
                </wp:positionV>
                <wp:extent cx="9906000" cy="7619819"/>
                <wp:effectExtent l="19050" t="19050" r="38100" b="57785"/>
                <wp:wrapNone/>
                <wp:docPr id="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06000" cy="7619819"/>
                          <a:chOff x="785" y="744"/>
                          <a:chExt cx="14260" cy="10758"/>
                        </a:xfrm>
                        <a:solidFill>
                          <a:schemeClr val="bg1"/>
                        </a:solidFill>
                      </wpg:grpSpPr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73" y="1032"/>
                            <a:ext cx="13817" cy="1033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40" y="1368"/>
                            <a:ext cx="12960" cy="990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33" y="1164"/>
                            <a:ext cx="13452" cy="9969"/>
                          </a:xfrm>
                          <a:prstGeom prst="rect">
                            <a:avLst/>
                          </a:prstGeom>
                          <a:grpFill/>
                          <a:ln w="120650" cmpd="sng">
                            <a:solidFill>
                              <a:schemeClr val="bg2">
                                <a:lumMod val="2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27"/>
                        <wpg:cNvGrpSpPr>
                          <a:grpSpLocks/>
                        </wpg:cNvGrpSpPr>
                        <wpg:grpSpPr bwMode="auto">
                          <a:xfrm>
                            <a:off x="785" y="744"/>
                            <a:ext cx="14260" cy="10758"/>
                            <a:chOff x="777" y="706"/>
                            <a:chExt cx="14260" cy="10758"/>
                          </a:xfrm>
                          <a:grpFill/>
                        </wpg:grpSpPr>
                        <wps:wsp>
                          <wps:cNvPr id="7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" y="706"/>
                              <a:ext cx="16" cy="10742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8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21" y="722"/>
                              <a:ext cx="16" cy="10742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" y="706"/>
                              <a:ext cx="14112" cy="0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 cmpd="sng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10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1" y="11442"/>
                              <a:ext cx="13968" cy="0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</wpg:grpSp>
                      <wpg:grpSp>
                        <wpg:cNvPr id="11" name="Group 34"/>
                        <wpg:cNvGrpSpPr>
                          <a:grpSpLocks/>
                        </wpg:cNvGrpSpPr>
                        <wpg:grpSpPr bwMode="auto">
                          <a:xfrm>
                            <a:off x="1582" y="1557"/>
                            <a:ext cx="12760" cy="9214"/>
                            <a:chOff x="1547" y="1424"/>
                            <a:chExt cx="12760" cy="9214"/>
                          </a:xfrm>
                          <a:grpFill/>
                        </wpg:grpSpPr>
                        <wps:wsp>
                          <wps:cNvPr id="12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7" y="1424"/>
                              <a:ext cx="14" cy="9072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13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00" y="1566"/>
                              <a:ext cx="14" cy="9072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14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424"/>
                              <a:ext cx="12600" cy="0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  <wps:wsp>
                          <wps:cNvPr id="15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6" y="10539"/>
                              <a:ext cx="12600" cy="0"/>
                            </a:xfrm>
                            <a:prstGeom prst="straightConnector1">
                              <a:avLst/>
                            </a:prstGeom>
                            <a:grp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D8DD9" id="Group 35" o:spid="_x0000_s1026" style="position:absolute;margin-left:5.15pt;margin-top:7.7pt;width:780pt;height:600pt;z-index:-251662849;mso-position-horizontal-relative:page;mso-position-vertical-relative:page" coordorigin="785,744" coordsize="14260,1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" o:allowincell="f">
                <v:rect id="Rectangle 19" o:spid="_x0000_s1027" style="position:absolute;left:1073;top:1032;width:13817;height:10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<v:rect id="Rectangle 20" o:spid="_x0000_s1028" style="position:absolute;left:1440;top:1368;width:12960;height:9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v:rect id="Rectangle 21" o:spid="_x0000_s1029" style="position:absolute;left:1133;top:1164;width:13452;height:9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RZcQA&#10;AADaAAAADwAAAGRycy9kb3ducmV2LnhtbESPQWvCQBSE7wX/w/KE3urGgq1EVxGh2IOlVCVeH9ln&#10;EpJ9G3fXJO2v7xYKHoeZ+YZZrgfTiI6crywrmE4SEMS51RUXCk7Ht6c5CB+QNTaWScE3eVivRg9L&#10;TLXt+Yu6QyhEhLBPUUEZQptK6fOSDPqJbYmjd7HOYIjSFVI77CPcNPI5SV6kwYrjQoktbUvK68PN&#10;KDj3mdsnWXfBjz1dX392tZx91ko9jofNAkSgIdzD/+13rWAG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iUWXEAAAA2gAAAA8AAAAAAAAAAAAAAAAAmAIAAGRycy9k&#10;b3ducmV2LnhtbFBLBQYAAAAABAAEAPUAAACJAwAAAAA=&#10;" filled="f" strokecolor="#072b60 [814]" strokeweight="9.5pt"/>
                <v:group id="Group 27" o:spid="_x0000_s1030" style="position:absolute;left:785;top:744;width:14260;height:10758" coordorigin="777,706" coordsize="14260,10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3" o:spid="_x0000_s1031" type="#_x0000_t32" style="position:absolute;left:777;top:706;width:16;height:10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00sMAAADaAAAADwAAAGRycy9kb3ducmV2LnhtbESPQWsCMRSE7wX/Q3iCt5q10iqrUaRQ&#10;tMfavfT22Dw3q5uXNUl3t/76plDwOMzMN8x6O9hGdORD7VjBbJqBIC6drrlSUHy+PS5BhIissXFM&#10;Cn4owHYzelhjrl3PH9QdYyUShEOOCkyMbS5lKA1ZDFPXEifv5LzFmKSvpPbYJ7ht5FOWvUiLNacF&#10;gy29Giovx2+r4LR8n5vq+rwofNH1t3L/dTsPrVKT8bBbgYg0xHv4v33QChbwdyXd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JdNLDAAAA2gAAAA8AAAAAAAAAAAAA&#10;AAAAoQIAAGRycy9kb3ducmV2LnhtbFBLBQYAAAAABAAEAPkAAACRAwAAAAA=&#10;" strokecolor="#3476b1 [2405]" strokeweight="4pt">
                    <v:stroke dashstyle="1 1" endcap="round"/>
                  </v:shape>
                  <v:shape id="AutoShape 24" o:spid="_x0000_s1032" type="#_x0000_t32" style="position:absolute;left:15021;top:722;width:16;height:10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bgoMAAAADaAAAADwAAAGRycy9kb3ducmV2LnhtbERPPW/CMBDdK/EfrEPqVhyKWlDAIFQJ&#10;0Y6FLGyn+IgD8TnYJkn59fVQqePT+15tBtuIjnyoHSuYTjIQxKXTNVcKiuPuZQEiRGSNjWNS8EMB&#10;NuvR0wpz7Xr+pu4QK5FCOOSowMTY5lKG0pDFMHEtceLOzluMCfpKao99CreNfM2yd2mx5tRgsKUP&#10;Q+X1cLcKzouvmalub/PCF13/KPenx2VolXoeD9sliEhD/Bf/uT+1grQ1XUk3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W4KDAAAAA2gAAAA8AAAAAAAAAAAAAAAAA&#10;oQIAAGRycy9kb3ducmV2LnhtbFBLBQYAAAAABAAEAPkAAACOAwAAAAA=&#10;" strokecolor="#3476b1 [2405]" strokeweight="4pt">
                    <v:stroke dashstyle="1 1" endcap="round"/>
                  </v:shape>
                  <v:shape id="AutoShape 25" o:spid="_x0000_s1033" type="#_x0000_t32" style="position:absolute;left:920;top:706;width:141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pFO8QAAADaAAAADwAAAGRycy9kb3ducmV2LnhtbESPwU7DMBBE70j8g7VI3KhDEbSEulFV&#10;CRWOtLlwW8XbOBCvU9skab4eIyH1OJqZN5pVMdpW9ORD41jB/SwDQVw53XCtoDy83i1BhIissXVM&#10;Cs4UoFhfX60w127gD+r3sRYJwiFHBSbGLpcyVIYshpnriJN3dN5iTNLXUnscEty2cp5lT9Jiw2nB&#10;YEdbQ9X3/scqOC7fH0x9elyUvuyHqdp9Tl9jp9Ttzbh5ARFpjJfwf/tNK3iGvyvpBs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kU7xAAAANoAAAAPAAAAAAAAAAAA&#10;AAAAAKECAABkcnMvZG93bnJldi54bWxQSwUGAAAAAAQABAD5AAAAkgMAAAAA&#10;" strokecolor="#3476b1 [2405]" strokeweight="4pt">
                    <v:stroke dashstyle="1 1" endcap="round"/>
                  </v:shape>
                  <v:shape id="AutoShape 26" o:spid="_x0000_s1034" type="#_x0000_t32" style="position:absolute;left:941;top:11442;width:139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retcQAAADbAAAADwAAAGRycy9kb3ducmV2LnhtbESPQU/DMAyF70j8h8hI3Fg6EGwqy6YJ&#10;CQFHtl52sxqvKWucLglt2a/HByRutt7ze59Xm8l3aqCY2sAG5rMCFHEdbMuNgWr/ercElTKyxS4w&#10;GfihBJv19dUKSxtG/qRhlxslIZxKNOBy7kutU+3IY5qFnli0Y4ges6yx0TbiKOG+0/dF8aQ9tiwN&#10;Dnt6cVSfdt/ewHH58eCa8+OiitUwXuq3w+Vr6o25vZm2z6AyTfnf/Hf9bg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6t61xAAAANsAAAAPAAAAAAAAAAAA&#10;AAAAAKECAABkcnMvZG93bnJldi54bWxQSwUGAAAAAAQABAD5AAAAkgMAAAAA&#10;" strokecolor="#3476b1 [2405]" strokeweight="4pt">
                    <v:stroke dashstyle="1 1" endcap="round"/>
                  </v:shape>
                </v:group>
                <v:group id="Group 34" o:spid="_x0000_s1035" style="position:absolute;left:1582;top:1557;width:12760;height:9214" coordorigin="1547,1424" coordsize="12760,9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29" o:spid="_x0000_s1036" type="#_x0000_t32" style="position:absolute;left:1547;top:1424;width:14;height:9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TlWcIAAADbAAAADwAAAGRycy9kb3ducmV2LnhtbERPTWsCMRC9F/wPYYTeNFuLVrZGEUFa&#10;j9W99DZsxs22m8mapLtbf30jCL3N433OajPYRnTkQ+1YwdM0A0FcOl1zpaA47SdLECEia2wck4Jf&#10;CrBZjx5WmGvX8wd1x1iJFMIhRwUmxjaXMpSGLIapa4kTd3beYkzQV1J77FO4beQsyxbSYs2pwWBL&#10;O0Pl9/HHKjgvD8+musxfCl90/bV8+7x+Da1Sj+Nh+woi0hD/xXf3u07zZ3D7JR0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TlWcIAAADbAAAADwAAAAAAAAAAAAAA&#10;AAChAgAAZHJzL2Rvd25yZXYueG1sUEsFBgAAAAAEAAQA+QAAAJADAAAAAA==&#10;" strokecolor="#3476b1 [2405]" strokeweight="4pt">
                    <v:stroke dashstyle="1 1" endcap="round"/>
                  </v:shape>
                  <v:shape id="AutoShape 30" o:spid="_x0000_s1037" type="#_x0000_t32" style="position:absolute;left:14200;top:1566;width:14;height:9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hAwsIAAADbAAAADwAAAGRycy9kb3ducmV2LnhtbERPTWsCMRC9F/wPYQRvmm1FK1ujSKGo&#10;x+peehs242bbzWRN0t3VX98UCr3N433OejvYRnTkQ+1YweMsA0FcOl1zpaA4v01XIEJE1tg4JgU3&#10;CrDdjB7WmGvX8zt1p1iJFMIhRwUmxjaXMpSGLIaZa4kTd3HeYkzQV1J77FO4beRTli2lxZpTg8GW&#10;Xg2VX6dvq+CyOs5NdV08F77o+nu5/7h/Dq1Sk/GwewERaYj/4j/3Qaf5c/j9JR0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hAwsIAAADbAAAADwAAAAAAAAAAAAAA&#10;AAChAgAAZHJzL2Rvd25yZXYueG1sUEsFBgAAAAAEAAQA+QAAAJADAAAAAA==&#10;" strokecolor="#3476b1 [2405]" strokeweight="4pt">
                    <v:stroke dashstyle="1 1" endcap="round"/>
                  </v:shape>
                  <v:shape id="AutoShape 31" o:spid="_x0000_s1038" type="#_x0000_t32" style="position:absolute;left:1707;top:1424;width:12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HYtsIAAADbAAAADwAAAGRycy9kb3ducmV2LnhtbERPTU8CMRC9m/AfmiHxJl1UkKwUQkyI&#10;ehT24m2yHbYr2+nSlt2VX29NSLjNy/uc5XqwjejIh9qxgukkA0FcOl1zpaDYbx8WIEJE1tg4JgW/&#10;FGC9Gt0tMdeu5y/qdrESKYRDjgpMjG0uZSgNWQwT1xIn7uC8xZigr6T22Kdw28jHLJtLizWnBoMt&#10;vRkqj7uzVXBYfD6Z6jR7KXzR9Zfy/fvyM7RK3Y+HzSuISEO8ia/uD53mP8P/L+k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HYtsIAAADbAAAADwAAAAAAAAAAAAAA&#10;AAChAgAAZHJzL2Rvd25yZXYueG1sUEsFBgAAAAAEAAQA+QAAAJADAAAAAA==&#10;" strokecolor="#3476b1 [2405]" strokeweight="4pt">
                    <v:stroke dashstyle="1 1" endcap="round"/>
                  </v:shape>
                  <v:shape id="AutoShape 32" o:spid="_x0000_s1039" type="#_x0000_t32" style="position:absolute;left:1566;top:10539;width:12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19LcIAAADbAAAADwAAAGRycy9kb3ducmV2LnhtbERPTWsCMRC9C/6HMEJvmrVFK6tRpFDa&#10;Hqt76W3YjJvVzWRN0t2tv74pFLzN433OZjfYRnTkQ+1YwXyWgSAuna65UlAcX6crECEia2wck4If&#10;CrDbjkcbzLXr+ZO6Q6xECuGQowITY5tLGUpDFsPMtcSJOzlvMSboK6k99incNvIxy5bSYs2pwWBL&#10;L4bKy+HbKjitPp5MdV08F77o+lv59nU7D61SD5NhvwYRaYh38b/7Xaf5C/j7JR0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19LcIAAADbAAAADwAAAAAAAAAAAAAA&#10;AAChAgAAZHJzL2Rvd25yZXYueG1sUEsFBgAAAAAEAAQA+QAAAJADAAAAAA==&#10;" strokecolor="#3476b1 [2405]" strokeweight="4pt">
                    <v:stroke dashstyle="1 1" endcap="round"/>
                  </v:shape>
                </v:group>
                <w10:wrap anchorx="page" anchory="page"/>
              </v:group>
            </w:pict>
          </mc:Fallback>
        </mc:AlternateContent>
      </w:r>
    </w:p>
    <w:sectPr w:rsidR="00247149" w:rsidSect="004D5BFD">
      <w:pgSz w:w="15840" w:h="12240" w:orient="landscape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lgerian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12"/>
    <w:rsid w:val="00047212"/>
    <w:rsid w:val="00050B5D"/>
    <w:rsid w:val="000A580C"/>
    <w:rsid w:val="001D231F"/>
    <w:rsid w:val="00247149"/>
    <w:rsid w:val="002856CA"/>
    <w:rsid w:val="00297AB5"/>
    <w:rsid w:val="002F0C67"/>
    <w:rsid w:val="00304C87"/>
    <w:rsid w:val="00337100"/>
    <w:rsid w:val="00371AA7"/>
    <w:rsid w:val="003D5101"/>
    <w:rsid w:val="003E2013"/>
    <w:rsid w:val="004D5BFD"/>
    <w:rsid w:val="00531B37"/>
    <w:rsid w:val="005949E1"/>
    <w:rsid w:val="005B4BE1"/>
    <w:rsid w:val="005D3AB2"/>
    <w:rsid w:val="006041F6"/>
    <w:rsid w:val="00612F35"/>
    <w:rsid w:val="00661CEB"/>
    <w:rsid w:val="0072366A"/>
    <w:rsid w:val="00743D88"/>
    <w:rsid w:val="00761EF2"/>
    <w:rsid w:val="007846D3"/>
    <w:rsid w:val="007A108E"/>
    <w:rsid w:val="008A2577"/>
    <w:rsid w:val="008F421D"/>
    <w:rsid w:val="00987FB6"/>
    <w:rsid w:val="009B63A3"/>
    <w:rsid w:val="009E1EE6"/>
    <w:rsid w:val="009F6E5C"/>
    <w:rsid w:val="00A0214B"/>
    <w:rsid w:val="00A83E53"/>
    <w:rsid w:val="00AA6839"/>
    <w:rsid w:val="00AC4455"/>
    <w:rsid w:val="00AD0F3A"/>
    <w:rsid w:val="00B275C5"/>
    <w:rsid w:val="00B77CBA"/>
    <w:rsid w:val="00BF00B7"/>
    <w:rsid w:val="00BF48CF"/>
    <w:rsid w:val="00C73D28"/>
    <w:rsid w:val="00CD5EE1"/>
    <w:rsid w:val="00DA1342"/>
    <w:rsid w:val="00E47C9C"/>
    <w:rsid w:val="00E63E56"/>
    <w:rsid w:val="00E96CAF"/>
    <w:rsid w:val="00ED64B9"/>
    <w:rsid w:val="00F611B1"/>
    <w:rsid w:val="00F97CF9"/>
    <w:rsid w:val="00FB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,#ba0000,#ddd"/>
    </o:shapedefaults>
    <o:shapelayout v:ext="edit">
      <o:idmap v:ext="edit" data="1"/>
    </o:shapelayout>
  </w:shapeDefaults>
  <w:decimalSymbol w:val="."/>
  <w:listSeparator w:val=","/>
  <w14:docId w14:val="68B04C1A"/>
  <w15:docId w15:val="{7D56C06A-4DF4-4CB9-A739-424FA5FD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iPriority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73D28"/>
    <w:pPr>
      <w:spacing w:before="240" w:after="240" w:line="276" w:lineRule="auto"/>
      <w:ind w:left="2160" w:right="2160"/>
      <w:jc w:val="center"/>
    </w:pPr>
    <w:rPr>
      <w:rFonts w:asciiTheme="minorHAnsi" w:eastAsiaTheme="minorEastAsia" w:hAnsiTheme="minorHAnsi" w:cstheme="minorBidi"/>
      <w:color w:val="242852" w:themeColor="text2"/>
      <w:sz w:val="28"/>
      <w:szCs w:val="28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0A580C"/>
    <w:pPr>
      <w:spacing w:before="0" w:after="1200" w:line="240" w:lineRule="auto"/>
      <w:ind w:left="0" w:right="0"/>
      <w:outlineLvl w:val="0"/>
    </w:pPr>
    <w:rPr>
      <w:rFonts w:asciiTheme="majorHAnsi" w:eastAsia="Times New Roman" w:hAnsiTheme="majorHAnsi" w:cs="Times New Roman"/>
      <w:caps/>
      <w:color w:val="000000" w:themeColor="text1"/>
      <w:sz w:val="72"/>
      <w:szCs w:val="84"/>
      <w:lang w:eastAsia="en-US"/>
    </w:rPr>
  </w:style>
  <w:style w:type="paragraph" w:styleId="Heading2">
    <w:name w:val="heading 2"/>
    <w:basedOn w:val="Normal"/>
    <w:next w:val="Normal"/>
    <w:qFormat/>
    <w:rsid w:val="00743D88"/>
    <w:pPr>
      <w:spacing w:before="200" w:after="280" w:line="240" w:lineRule="auto"/>
      <w:ind w:left="0" w:right="0"/>
      <w:outlineLvl w:val="1"/>
    </w:pPr>
    <w:rPr>
      <w:rFonts w:asciiTheme="majorHAnsi" w:eastAsia="Times New Roman" w:hAnsiTheme="majorHAnsi" w:cs="Times New Roman"/>
      <w:caps/>
      <w:color w:val="3476B1" w:themeColor="accent2" w:themeShade="BF"/>
      <w:sz w:val="72"/>
      <w:szCs w:val="72"/>
      <w:lang w:eastAsia="en-US"/>
    </w:rPr>
  </w:style>
  <w:style w:type="paragraph" w:styleId="Heading3">
    <w:name w:val="heading 3"/>
    <w:basedOn w:val="Normal"/>
    <w:next w:val="Normal"/>
    <w:qFormat/>
    <w:rsid w:val="00743D88"/>
    <w:pPr>
      <w:spacing w:before="160" w:after="200" w:line="240" w:lineRule="auto"/>
      <w:ind w:left="0" w:right="0"/>
      <w:outlineLvl w:val="2"/>
    </w:pPr>
    <w:rPr>
      <w:rFonts w:asciiTheme="majorHAnsi" w:eastAsia="Times New Roman" w:hAnsiTheme="majorHAnsi" w:cs="Times New Roman"/>
      <w:b/>
      <w:caps/>
      <w:color w:val="000000" w:themeColor="text1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B75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43D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gnatureText">
    <w:name w:val="Signature Text"/>
    <w:basedOn w:val="Normal"/>
    <w:rsid w:val="000A580C"/>
    <w:pPr>
      <w:spacing w:before="20" w:after="0" w:line="240" w:lineRule="auto"/>
      <w:ind w:left="0" w:right="0"/>
    </w:pPr>
    <w:rPr>
      <w:rFonts w:eastAsia="Times New Roman" w:cs="Times New Roman"/>
      <w:caps/>
      <w:color w:val="595959" w:themeColor="text1" w:themeTint="A6"/>
      <w:sz w:val="20"/>
      <w:szCs w:val="20"/>
      <w:lang w:eastAsia="en-US"/>
    </w:rPr>
  </w:style>
  <w:style w:type="paragraph" w:customStyle="1" w:styleId="Seal">
    <w:name w:val="Seal"/>
    <w:basedOn w:val="Normal"/>
    <w:rsid w:val="007846D3"/>
    <w:pPr>
      <w:spacing w:before="0" w:after="0" w:line="240" w:lineRule="auto"/>
      <w:ind w:left="0" w:right="0"/>
    </w:pPr>
    <w:rPr>
      <w:rFonts w:eastAsia="Times New Roman" w:cs="Times New Roman"/>
      <w:caps/>
      <w:color w:val="595959" w:themeColor="text1" w:themeTint="A6"/>
      <w:sz w:val="32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7149"/>
    <w:rPr>
      <w:color w:val="808080"/>
    </w:rPr>
  </w:style>
  <w:style w:type="paragraph" w:styleId="Date">
    <w:name w:val="Date"/>
    <w:basedOn w:val="Normal"/>
    <w:next w:val="Normal"/>
    <w:link w:val="DateChar"/>
    <w:rsid w:val="00743D88"/>
    <w:pPr>
      <w:spacing w:before="0" w:after="1200" w:line="240" w:lineRule="auto"/>
      <w:ind w:left="0" w:right="0"/>
    </w:pPr>
    <w:rPr>
      <w:rFonts w:eastAsia="Times New Roman" w:cs="Times New Roman"/>
      <w:caps/>
      <w:color w:val="595959" w:themeColor="text1" w:themeTint="A6"/>
      <w:sz w:val="24"/>
      <w:szCs w:val="20"/>
      <w:lang w:eastAsia="en-US"/>
    </w:rPr>
  </w:style>
  <w:style w:type="character" w:customStyle="1" w:styleId="DateChar">
    <w:name w:val="Date Char"/>
    <w:basedOn w:val="DefaultParagraphFont"/>
    <w:link w:val="Date"/>
    <w:rsid w:val="00743D88"/>
    <w:rPr>
      <w:rFonts w:asciiTheme="minorHAnsi" w:hAnsiTheme="minorHAnsi"/>
      <w:caps/>
      <w:color w:val="7F7F7F" w:themeColor="text1" w:themeTint="80"/>
      <w:sz w:val="24"/>
    </w:rPr>
  </w:style>
  <w:style w:type="paragraph" w:styleId="Signature">
    <w:name w:val="Signature"/>
    <w:basedOn w:val="Normal"/>
    <w:link w:val="SignatureChar"/>
    <w:uiPriority w:val="1"/>
    <w:qFormat/>
    <w:rsid w:val="00C73D28"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sid w:val="00C73D28"/>
    <w:rPr>
      <w:rFonts w:asciiTheme="minorHAnsi" w:eastAsiaTheme="minorEastAsia" w:hAnsiTheme="minorHAnsi" w:cstheme="minorBidi"/>
      <w:color w:val="242852" w:themeColor="text2"/>
      <w:lang w:eastAsia="ja-JP"/>
    </w:rPr>
  </w:style>
  <w:style w:type="character" w:styleId="Emphasis">
    <w:name w:val="Emphasis"/>
    <w:basedOn w:val="DefaultParagraphFont"/>
    <w:qFormat/>
    <w:rsid w:val="00C73D28"/>
    <w:rPr>
      <w:i/>
      <w:iCs/>
    </w:rPr>
  </w:style>
  <w:style w:type="character" w:customStyle="1" w:styleId="Heading1Char">
    <w:name w:val="Heading 1 Char"/>
    <w:basedOn w:val="DefaultParagraphFont"/>
    <w:link w:val="Heading1"/>
    <w:rsid w:val="004D5BFD"/>
    <w:rPr>
      <w:rFonts w:asciiTheme="majorHAnsi" w:hAnsiTheme="majorHAnsi"/>
      <w:caps/>
      <w:color w:val="000000" w:themeColor="text1"/>
      <w:sz w:val="72"/>
      <w:szCs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gif"/><Relationship Id="rId7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gif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f3\AppData\Roaming\Microsoft\Templates\Jr.%20high%20school%20diploma%20certificate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F262A-4DFA-4F46-96F7-98139121B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C:\Users\blf3\AppData\Roaming\Microsoft\Templates\Jr. high school diploma certificate.dotx</Template>
  <TotalTime>12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Jr. high school diploma certificate (Simple design)</vt:lpstr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Jr. high school diploma certificate (Simple design)</dc:title>
  <dc:creator>blf3</dc:creator>
  <cp:keywords/>
  <cp:lastModifiedBy>Amit Dugar</cp:lastModifiedBy>
  <cp:revision>18</cp:revision>
  <cp:lastPrinted>2007-02-02T22:36:00Z</cp:lastPrinted>
  <dcterms:created xsi:type="dcterms:W3CDTF">2017-01-25T14:49:00Z</dcterms:created>
  <dcterms:modified xsi:type="dcterms:W3CDTF">2017-12-28T22:31:00Z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TC100819531033</vt:lpwstr>
  </property>
</Properties>
</file>