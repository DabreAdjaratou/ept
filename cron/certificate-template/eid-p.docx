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811" w:tblpY="272"/>
        <w:tblW w:w="1469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ward seal and signature"/>
      </w:tblPr>
      <w:tblGrid>
        <w:gridCol w:w="14601"/>
        <w:gridCol w:w="20"/>
        <w:gridCol w:w="49"/>
        <w:gridCol w:w="20"/>
      </w:tblGrid>
      <w:tr w:rsidR="00275CBA" w14:paraId="550D0BA5" w14:textId="77777777" w:rsidTr="00F133A5">
        <w:trPr>
          <w:trHeight w:val="3630"/>
        </w:trPr>
        <w:tc>
          <w:tcPr>
            <w:tcW w:w="14601" w:type="dxa"/>
            <w:vAlign w:val="center"/>
          </w:tcPr>
          <w:p w14:paraId="0685C8F1" w14:textId="77777777" w:rsidR="00275CBA" w:rsidRPr="009B0C42" w:rsidRDefault="00275CBA" w:rsidP="00716F44">
            <w:pPr>
              <w:pStyle w:val="Signature"/>
              <w:ind w:left="0"/>
              <w:jc w:val="center"/>
              <w:rPr>
                <w:rFonts w:ascii="Cambria" w:hAnsi="Cambria"/>
                <w:sz w:val="36"/>
                <w:szCs w:val="36"/>
              </w:rPr>
            </w:pPr>
            <w:r w:rsidRPr="009B0C42">
              <w:rPr>
                <w:rFonts w:ascii="Cambria" w:hAnsi="Cambria"/>
                <w:sz w:val="36"/>
                <w:szCs w:val="36"/>
              </w:rPr>
              <w:t>The International Laboratory Branch</w:t>
            </w:r>
          </w:p>
          <w:p w14:paraId="557A71FB" w14:textId="77777777" w:rsidR="00275CBA" w:rsidRPr="009B0C42" w:rsidRDefault="00275CBA" w:rsidP="00716F44">
            <w:pPr>
              <w:pStyle w:val="Signature"/>
              <w:ind w:left="0"/>
              <w:jc w:val="center"/>
              <w:rPr>
                <w:rFonts w:ascii="Cambria" w:hAnsi="Cambria"/>
                <w:sz w:val="36"/>
                <w:szCs w:val="36"/>
              </w:rPr>
            </w:pPr>
            <w:r w:rsidRPr="009B0C42">
              <w:rPr>
                <w:rFonts w:ascii="Cambria" w:hAnsi="Cambria"/>
                <w:sz w:val="36"/>
                <w:szCs w:val="36"/>
              </w:rPr>
              <w:t>Division of Global HIV and TB</w:t>
            </w:r>
          </w:p>
          <w:p w14:paraId="55739F5F" w14:textId="77777777" w:rsidR="00275CBA" w:rsidRPr="009B0C42" w:rsidRDefault="00275CBA" w:rsidP="00716F44">
            <w:pPr>
              <w:pStyle w:val="Signature"/>
              <w:ind w:left="0"/>
              <w:jc w:val="center"/>
              <w:rPr>
                <w:rFonts w:ascii="Cambria" w:hAnsi="Cambria"/>
                <w:sz w:val="36"/>
                <w:szCs w:val="36"/>
              </w:rPr>
            </w:pPr>
            <w:r w:rsidRPr="009B0C42">
              <w:rPr>
                <w:rFonts w:ascii="Cambria" w:hAnsi="Cambria"/>
                <w:sz w:val="36"/>
                <w:szCs w:val="36"/>
              </w:rPr>
              <w:t>Centers for Disease Control and Prevention</w:t>
            </w:r>
          </w:p>
          <w:p w14:paraId="4FB5DCA6" w14:textId="77777777" w:rsidR="00275CBA" w:rsidRPr="009B0C42" w:rsidRDefault="00275CBA" w:rsidP="00716F44">
            <w:pPr>
              <w:pStyle w:val="Signature"/>
              <w:spacing w:line="360" w:lineRule="auto"/>
              <w:ind w:left="0"/>
              <w:jc w:val="center"/>
              <w:rPr>
                <w:rFonts w:ascii="Cambria" w:hAnsi="Cambria"/>
                <w:sz w:val="36"/>
                <w:szCs w:val="36"/>
              </w:rPr>
            </w:pPr>
            <w:r w:rsidRPr="009B0C42">
              <w:rPr>
                <w:rFonts w:ascii="Cambria" w:hAnsi="Cambria"/>
                <w:sz w:val="36"/>
                <w:szCs w:val="36"/>
              </w:rPr>
              <w:t>Awards</w:t>
            </w:r>
          </w:p>
          <w:p w14:paraId="0EDE9DAE" w14:textId="77777777" w:rsidR="00275CBA" w:rsidRPr="00F33E16" w:rsidRDefault="00762818" w:rsidP="00716F44">
            <w:pPr>
              <w:spacing w:line="360" w:lineRule="auto"/>
              <w:rPr>
                <w:rFonts w:ascii="Cambria" w:hAnsi="Cambria"/>
                <w:sz w:val="36"/>
                <w:szCs w:val="36"/>
              </w:rPr>
            </w:pPr>
            <w:bookmarkStart w:id="0" w:name="_GoBack"/>
            <w:r w:rsidRPr="00F33E16">
              <w:rPr>
                <w:rFonts w:ascii="Cambria" w:hAnsi="Cambria"/>
                <w:b/>
                <w:color w:val="000000" w:themeColor="text1"/>
                <w:sz w:val="36"/>
                <w:szCs w:val="36"/>
              </w:rPr>
              <w:t>${LABNAME}</w:t>
            </w:r>
          </w:p>
          <w:bookmarkEnd w:id="0"/>
          <w:p w14:paraId="0D53D9BB" w14:textId="77777777" w:rsidR="00063911" w:rsidRDefault="00275CBA" w:rsidP="00F133A5">
            <w:pPr>
              <w:pStyle w:val="Signature"/>
              <w:ind w:left="0"/>
              <w:jc w:val="center"/>
              <w:rPr>
                <w:rFonts w:ascii="Cambria" w:hAnsi="Cambria"/>
                <w:sz w:val="40"/>
                <w:szCs w:val="40"/>
              </w:rPr>
            </w:pPr>
            <w:r w:rsidRPr="00AF5311">
              <w:rPr>
                <w:rFonts w:ascii="Cambria" w:hAnsi="Cambria"/>
                <w:sz w:val="40"/>
                <w:szCs w:val="40"/>
              </w:rPr>
              <w:t xml:space="preserve">For </w:t>
            </w:r>
            <w:r>
              <w:rPr>
                <w:rFonts w:ascii="Cambria" w:hAnsi="Cambria"/>
                <w:sz w:val="40"/>
                <w:szCs w:val="40"/>
              </w:rPr>
              <w:t xml:space="preserve">participation </w:t>
            </w:r>
          </w:p>
          <w:p w14:paraId="64D49347" w14:textId="77777777" w:rsidR="00F133A5" w:rsidRPr="00F133A5" w:rsidRDefault="00F133A5" w:rsidP="00F133A5">
            <w:pPr>
              <w:pStyle w:val="Signature"/>
              <w:ind w:left="0"/>
              <w:jc w:val="center"/>
              <w:rPr>
                <w:rFonts w:ascii="Cambria" w:hAnsi="Cambria"/>
                <w:b/>
                <w:sz w:val="40"/>
                <w:szCs w:val="40"/>
              </w:rPr>
            </w:pPr>
            <w:r w:rsidRPr="00F133A5">
              <w:rPr>
                <w:rFonts w:ascii="Cambria" w:hAnsi="Cambria"/>
                <w:sz w:val="40"/>
                <w:szCs w:val="40"/>
              </w:rPr>
              <w:t>In the</w:t>
            </w:r>
            <w:r w:rsidRPr="00F133A5">
              <w:rPr>
                <w:rFonts w:ascii="Cambria" w:hAnsi="Cambria"/>
                <w:b/>
                <w:sz w:val="40"/>
                <w:szCs w:val="40"/>
              </w:rPr>
              <w:t xml:space="preserve"> 2016 HIV-</w:t>
            </w:r>
            <w:proofErr w:type="gramStart"/>
            <w:r w:rsidRPr="00F133A5">
              <w:rPr>
                <w:rFonts w:ascii="Cambria" w:hAnsi="Cambria"/>
                <w:b/>
                <w:sz w:val="40"/>
                <w:szCs w:val="40"/>
              </w:rPr>
              <w:t>1  Qualitative</w:t>
            </w:r>
            <w:proofErr w:type="gramEnd"/>
            <w:r w:rsidRPr="00F133A5">
              <w:rPr>
                <w:rFonts w:ascii="Cambria" w:hAnsi="Cambria"/>
                <w:b/>
                <w:sz w:val="40"/>
                <w:szCs w:val="40"/>
              </w:rPr>
              <w:t xml:space="preserve"> Proficiency Testing Program</w:t>
            </w:r>
          </w:p>
          <w:p w14:paraId="4A22FB69" w14:textId="77777777" w:rsidR="00275CBA" w:rsidRDefault="00F133A5" w:rsidP="00F133A5">
            <w:pPr>
              <w:pStyle w:val="Signature"/>
              <w:ind w:left="0"/>
              <w:jc w:val="center"/>
              <w:rPr>
                <w:rFonts w:ascii="Cambria" w:hAnsi="Cambria"/>
                <w:sz w:val="40"/>
                <w:szCs w:val="40"/>
              </w:rPr>
            </w:pPr>
            <w:r w:rsidRPr="00F133A5">
              <w:rPr>
                <w:rFonts w:ascii="Cambria" w:hAnsi="Cambria"/>
                <w:sz w:val="40"/>
                <w:szCs w:val="40"/>
              </w:rPr>
              <w:t>for Early Infant Diagnostic Test using Dried Blood Spots</w:t>
            </w:r>
          </w:p>
          <w:p w14:paraId="3B13C535" w14:textId="77777777" w:rsidR="001C555C" w:rsidRPr="00F133A5" w:rsidRDefault="001C555C" w:rsidP="00F133A5">
            <w:pPr>
              <w:pStyle w:val="Signature"/>
              <w:ind w:left="0"/>
              <w:jc w:val="center"/>
              <w:rPr>
                <w:sz w:val="22"/>
                <w:szCs w:val="22"/>
              </w:rPr>
            </w:pPr>
          </w:p>
          <w:tbl>
            <w:tblPr>
              <w:tblW w:w="19341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Signature table"/>
            </w:tblPr>
            <w:tblGrid>
              <w:gridCol w:w="14154"/>
              <w:gridCol w:w="5187"/>
            </w:tblGrid>
            <w:tr w:rsidR="00275CBA" w14:paraId="211C1628" w14:textId="77777777" w:rsidTr="00AF5311">
              <w:trPr>
                <w:trHeight w:val="506"/>
              </w:trPr>
              <w:tc>
                <w:tcPr>
                  <w:tcW w:w="14154" w:type="dxa"/>
                </w:tcPr>
                <w:p w14:paraId="008168D6" w14:textId="450A682C" w:rsidR="00275CBA" w:rsidRPr="00AF5311" w:rsidRDefault="00723FA0" w:rsidP="00F33E16">
                  <w:pPr>
                    <w:pStyle w:val="Signature"/>
                    <w:framePr w:hSpace="180" w:wrap="around" w:vAnchor="text" w:hAnchor="page" w:x="811" w:y="272"/>
                    <w:ind w:left="0"/>
                    <w:jc w:val="center"/>
                    <w:rPr>
                      <w:rFonts w:ascii="Cambria" w:hAnsi="Cambria"/>
                      <w:b/>
                      <w:sz w:val="28"/>
                      <w:szCs w:val="28"/>
                      <w:u w:val="single"/>
                    </w:rPr>
                  </w:pPr>
                  <w:r>
                    <w:rPr>
                      <w:rFonts w:ascii="Cambria" w:hAnsi="Cambria"/>
                      <w:b/>
                      <w:sz w:val="28"/>
                      <w:szCs w:val="28"/>
                      <w:u w:val="single"/>
                    </w:rPr>
                    <w:t>24 January 2017</w:t>
                  </w:r>
                </w:p>
                <w:p w14:paraId="7F9F8067" w14:textId="77777777" w:rsidR="00275CBA" w:rsidRPr="00CC3128" w:rsidRDefault="00063911" w:rsidP="00F33E16">
                  <w:pPr>
                    <w:pStyle w:val="Signature"/>
                    <w:framePr w:hSpace="180" w:wrap="around" w:vAnchor="text" w:hAnchor="page" w:x="811" w:y="272"/>
                    <w:ind w:left="0"/>
                    <w:jc w:val="center"/>
                    <w:rPr>
                      <w:sz w:val="24"/>
                      <w:szCs w:val="24"/>
                    </w:rPr>
                  </w:pPr>
                  <w:r w:rsidRPr="00CC3128">
                    <w:rPr>
                      <w:noProof/>
                      <w:sz w:val="24"/>
                      <w:szCs w:val="24"/>
                      <w:lang w:eastAsia="en-US"/>
                    </w:rPr>
                    <w:drawing>
                      <wp:anchor distT="0" distB="0" distL="114300" distR="114300" simplePos="0" relativeHeight="251681279" behindDoc="0" locked="0" layoutInCell="1" allowOverlap="1" wp14:anchorId="2CF3A6CF" wp14:editId="1A530D92">
                        <wp:simplePos x="0" y="0"/>
                        <wp:positionH relativeFrom="column">
                          <wp:posOffset>811530</wp:posOffset>
                        </wp:positionH>
                        <wp:positionV relativeFrom="paragraph">
                          <wp:posOffset>396240</wp:posOffset>
                        </wp:positionV>
                        <wp:extent cx="891540" cy="1000760"/>
                        <wp:effectExtent l="0" t="0" r="3810" b="8890"/>
                        <wp:wrapNone/>
                        <wp:docPr id="3809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09" name="Picture 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duotone>
                                    <a:schemeClr val="accent3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1540" cy="10007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CC3128">
                    <w:rPr>
                      <w:noProof/>
                      <w:sz w:val="24"/>
                      <w:szCs w:val="24"/>
                      <w:lang w:eastAsia="en-US"/>
                    </w:rPr>
                    <w:drawing>
                      <wp:anchor distT="0" distB="0" distL="114300" distR="114300" simplePos="0" relativeHeight="251682303" behindDoc="0" locked="0" layoutInCell="1" allowOverlap="1" wp14:anchorId="7F3C609E" wp14:editId="4A5391A6">
                        <wp:simplePos x="0" y="0"/>
                        <wp:positionH relativeFrom="column">
                          <wp:posOffset>1756410</wp:posOffset>
                        </wp:positionH>
                        <wp:positionV relativeFrom="paragraph">
                          <wp:posOffset>632460</wp:posOffset>
                        </wp:positionV>
                        <wp:extent cx="802984" cy="548640"/>
                        <wp:effectExtent l="0" t="0" r="0" b="3810"/>
                        <wp:wrapNone/>
                        <wp:docPr id="3810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10" name="Picture 12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0" cstate="print">
                                  <a:duotone>
                                    <a:schemeClr val="accent3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BEBA8EAE-BF5A-486C-A8C5-ECC9F3942E4B}">
                                      <a14:imgProps xmlns:a14="http://schemas.microsoft.com/office/drawing/2010/main">
                                        <a14:imgLayer r:embed="rId11">
                                          <a14:imgEffect>
                                            <a14:brightnessContrast contrast="-40000"/>
                                          </a14:imgEffect>
                                        </a14:imgLayer>
                                      </a14:imgProps>
                                    </a:ex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02984" cy="5486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Pr="00CC3128">
                    <w:rPr>
                      <w:noProof/>
                      <w:sz w:val="24"/>
                      <w:szCs w:val="24"/>
                      <w:lang w:eastAsia="en-US"/>
                    </w:rPr>
                    <w:drawing>
                      <wp:anchor distT="0" distB="0" distL="114300" distR="114300" simplePos="0" relativeHeight="251684351" behindDoc="0" locked="0" layoutInCell="1" allowOverlap="1" wp14:anchorId="030757B6" wp14:editId="4BBCA2C1">
                        <wp:simplePos x="0" y="0"/>
                        <wp:positionH relativeFrom="column">
                          <wp:posOffset>7152005</wp:posOffset>
                        </wp:positionH>
                        <wp:positionV relativeFrom="paragraph">
                          <wp:posOffset>422910</wp:posOffset>
                        </wp:positionV>
                        <wp:extent cx="1066800" cy="1207135"/>
                        <wp:effectExtent l="0" t="0" r="0" b="0"/>
                        <wp:wrapNone/>
                        <wp:docPr id="3812" name="Picture 1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12" name="Picture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2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66800" cy="12071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275CBA" w:rsidRPr="00CC3128">
                    <w:rPr>
                      <w:noProof/>
                      <w:sz w:val="24"/>
                      <w:szCs w:val="24"/>
                      <w:lang w:eastAsia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375" behindDoc="0" locked="0" layoutInCell="1" allowOverlap="1" wp14:anchorId="1EBCA474" wp14:editId="45FDB48E">
                            <wp:simplePos x="0" y="0"/>
                            <wp:positionH relativeFrom="column">
                              <wp:posOffset>2653030</wp:posOffset>
                            </wp:positionH>
                            <wp:positionV relativeFrom="page">
                              <wp:posOffset>634365</wp:posOffset>
                            </wp:positionV>
                            <wp:extent cx="4310380" cy="1251585"/>
                            <wp:effectExtent l="0" t="0" r="0" b="5715"/>
                            <wp:wrapSquare wrapText="bothSides"/>
                            <wp:docPr id="217" name="Text Box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4310380" cy="125158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6FE12AA" w14:textId="77777777" w:rsidR="00275CBA" w:rsidRDefault="00275CBA" w:rsidP="00AF5311">
                                        <w:pPr>
                                          <w:pStyle w:val="Signature"/>
                                          <w:jc w:val="center"/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7C1ECA56" w14:textId="77777777" w:rsidR="00275CBA" w:rsidRDefault="00275CBA" w:rsidP="00AF5311">
                                        <w:pPr>
                                          <w:pStyle w:val="Signature"/>
                                          <w:jc w:val="center"/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  <w:p w14:paraId="4445497E" w14:textId="77777777" w:rsidR="00275CBA" w:rsidRDefault="00275CBA" w:rsidP="00A11C74">
                                        <w:pPr>
                                          <w:pStyle w:val="Signature"/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>____________________________              ____________________________</w:t>
                                        </w:r>
                                      </w:p>
                                      <w:p w14:paraId="3121312E" w14:textId="77777777" w:rsidR="00275CBA" w:rsidRPr="00A11C74" w:rsidRDefault="00275CBA" w:rsidP="00A11C74">
                                        <w:pPr>
                                          <w:pStyle w:val="Signature"/>
                                          <w:jc w:val="center"/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  <w14:textOutline w14:w="9525" w14:cap="rnd" w14:cmpd="sng" w14:algn="ctr">
                                              <w14:solidFill>
                                                <w14:srgbClr w14:val="000000"/>
                                              </w14:solidFill>
                                              <w14:prstDash w14:val="solid"/>
                                              <w14:bevel/>
                                            </w14:textOutline>
                                          </w:rPr>
                                        </w:pPr>
                                        <w:r w:rsidRP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>Shon Nguyen, BS, MPH</w:t>
                                        </w:r>
                                        <w:proofErr w:type="gramStart"/>
                                        <w:r w:rsidRP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ab/>
                                          <w:t xml:space="preserve">  </w:t>
                                        </w:r>
                                        <w:r w:rsidRP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ab/>
                                        </w:r>
                                        <w:proofErr w:type="gramEnd"/>
                                        <w:r w:rsidRP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 xml:space="preserve">    </w:t>
                                        </w:r>
                                        <w:proofErr w:type="spellStart"/>
                                        <w:r w:rsidRP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>Guoqing</w:t>
                                        </w:r>
                                        <w:proofErr w:type="spellEnd"/>
                                        <w:r w:rsidRP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 xml:space="preserve"> Zhang, PhD</w:t>
                                        </w:r>
                                      </w:p>
                                      <w:p w14:paraId="61687359" w14:textId="77777777" w:rsidR="00275CBA" w:rsidRPr="00AF5311" w:rsidRDefault="00275CBA" w:rsidP="00A11C74">
                                        <w:pPr>
                                          <w:pStyle w:val="Signature"/>
                                          <w:jc w:val="center"/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>EID &amp; VL P</w:t>
                                        </w:r>
                                        <w:r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 xml:space="preserve">T Manager         </w:t>
                                        </w:r>
                                        <w:r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ab/>
                                          <w:t xml:space="preserve">      </w:t>
                                        </w:r>
                                        <w:r w:rsidRPr="00AF5311">
                                          <w:rPr>
                                            <w:rFonts w:ascii="Cambria" w:hAnsi="Cambria"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>Acting Team Lead</w:t>
                                        </w:r>
                                      </w:p>
                                      <w:p w14:paraId="7F1DFBAA" w14:textId="77777777" w:rsidR="00275CBA" w:rsidRPr="00AF5311" w:rsidRDefault="00275CBA" w:rsidP="00AF5311">
                                        <w:pPr>
                                          <w:pStyle w:val="Signature"/>
                                          <w:jc w:val="center"/>
                                          <w:rPr>
                                            <w:rFonts w:ascii="Cambria" w:hAnsi="Cambria"/>
                                            <w:b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AF5311">
                                          <w:rPr>
                                            <w:rFonts w:ascii="Cambria" w:hAnsi="Cambria"/>
                                            <w:b/>
                                            <w:color w:val="auto"/>
                                            <w:sz w:val="24"/>
                                            <w:szCs w:val="24"/>
                                          </w:rPr>
                                          <w:t>Viral Load and Early Infant Diagnosis Team</w:t>
                                        </w:r>
                                      </w:p>
                                      <w:p w14:paraId="3C4C9CE6" w14:textId="77777777" w:rsidR="00275CBA" w:rsidRDefault="00275CBA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1EBCA474" id="_x0000_t202" coordsize="21600,21600" o:spt="202" path="m0,0l0,21600,21600,21600,21600,0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left:0;text-align:left;margin-left:208.9pt;margin-top:49.95pt;width:339.4pt;height:98.55pt;z-index:251685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" stroked="f">
                            <v:textbox>
                              <w:txbxContent>
                                <w:p w14:paraId="26FE12AA" w14:textId="77777777" w:rsidR="00275CBA" w:rsidRDefault="00275CBA" w:rsidP="00AF5311">
                                  <w:pPr>
                                    <w:pStyle w:val="Signature"/>
                                    <w:jc w:val="center"/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C1ECA56" w14:textId="77777777" w:rsidR="00275CBA" w:rsidRDefault="00275CBA" w:rsidP="00AF5311">
                                  <w:pPr>
                                    <w:pStyle w:val="Signature"/>
                                    <w:jc w:val="center"/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445497E" w14:textId="77777777" w:rsidR="00275CBA" w:rsidRDefault="00275CBA" w:rsidP="00A11C74">
                                  <w:pPr>
                                    <w:pStyle w:val="Signature"/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>____________________________              ____________________________</w:t>
                                  </w:r>
                                </w:p>
                                <w:p w14:paraId="3121312E" w14:textId="77777777" w:rsidR="00275CBA" w:rsidRPr="00A11C74" w:rsidRDefault="00275CBA" w:rsidP="00A11C74">
                                  <w:pPr>
                                    <w:pStyle w:val="Signature"/>
                                    <w:jc w:val="center"/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  <w14:textOutline w14:w="9525" w14:cap="rnd" w14:cmpd="sng" w14:algn="ctr">
                                        <w14:solidFill>
                                          <w14:srgbClr w14:val="000000"/>
                                        </w14:solidFill>
                                        <w14:prstDash w14:val="solid"/>
                                        <w14:bevel/>
                                      </w14:textOutline>
                                    </w:rPr>
                                  </w:pPr>
                                  <w:r w:rsidRPr="00AF5311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>Shon Nguyen, BS, MPH</w:t>
                                  </w:r>
                                  <w:r w:rsidRPr="00AF5311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ab/>
                                    <w:t xml:space="preserve">  </w:t>
                                  </w:r>
                                  <w:r w:rsidRPr="00AF5311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ab/>
                                    <w:t xml:space="preserve">    Guoqing Zhang, PhD</w:t>
                                  </w:r>
                                </w:p>
                                <w:p w14:paraId="61687359" w14:textId="77777777" w:rsidR="00275CBA" w:rsidRPr="00AF5311" w:rsidRDefault="00275CBA" w:rsidP="00A11C74">
                                  <w:pPr>
                                    <w:pStyle w:val="Signature"/>
                                    <w:jc w:val="center"/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 w:rsidRPr="00AF5311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>EID &amp; VL P</w:t>
                                  </w:r>
                                  <w:r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 xml:space="preserve">T Manager         </w:t>
                                  </w:r>
                                  <w:r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ab/>
                                    <w:t xml:space="preserve">      </w:t>
                                  </w:r>
                                  <w:r w:rsidRPr="00AF5311">
                                    <w:rPr>
                                      <w:rFonts w:ascii="Cambria" w:hAnsi="Cambria"/>
                                      <w:color w:val="auto"/>
                                      <w:sz w:val="24"/>
                                      <w:szCs w:val="24"/>
                                    </w:rPr>
                                    <w:t>Acting Team Lead</w:t>
                                  </w:r>
                                </w:p>
                                <w:p w14:paraId="7F1DFBAA" w14:textId="77777777" w:rsidR="00275CBA" w:rsidRPr="00AF5311" w:rsidRDefault="00275CBA" w:rsidP="00AF5311">
                                  <w:pPr>
                                    <w:pStyle w:val="Signature"/>
                                    <w:jc w:val="center"/>
                                    <w:rPr>
                                      <w:rFonts w:ascii="Cambria" w:hAnsi="Cambria"/>
                                      <w:b/>
                                      <w:color w:val="auto"/>
                                      <w:sz w:val="24"/>
                                      <w:szCs w:val="24"/>
                                    </w:rPr>
                                  </w:pPr>
                                  <w:r w:rsidRPr="00AF5311">
                                    <w:rPr>
                                      <w:rFonts w:ascii="Cambria" w:hAnsi="Cambria"/>
                                      <w:b/>
                                      <w:color w:val="auto"/>
                                      <w:sz w:val="24"/>
                                      <w:szCs w:val="24"/>
                                    </w:rPr>
                                    <w:t>Viral Load and Early Infant Diagnosis Team</w:t>
                                  </w:r>
                                </w:p>
                                <w:p w14:paraId="3C4C9CE6" w14:textId="77777777" w:rsidR="00275CBA" w:rsidRDefault="00275CBA"/>
                              </w:txbxContent>
                            </v:textbox>
                            <w10:wrap type="square" anchory="page"/>
                          </v:shape>
                        </w:pict>
                      </mc:Fallback>
                    </mc:AlternateContent>
                  </w:r>
                  <w:r w:rsidR="00275CBA" w:rsidRPr="00CC3128">
                    <w:rPr>
                      <w:noProof/>
                      <w:sz w:val="24"/>
                      <w:szCs w:val="24"/>
                      <w:lang w:eastAsia="en-US"/>
                    </w:rPr>
                    <w:drawing>
                      <wp:anchor distT="0" distB="0" distL="114300" distR="114300" simplePos="0" relativeHeight="251687423" behindDoc="0" locked="0" layoutInCell="1" allowOverlap="1" wp14:anchorId="31049131" wp14:editId="1742C3F8">
                        <wp:simplePos x="0" y="0"/>
                        <wp:positionH relativeFrom="column">
                          <wp:posOffset>3066415</wp:posOffset>
                        </wp:positionH>
                        <wp:positionV relativeFrom="paragraph">
                          <wp:posOffset>662396</wp:posOffset>
                        </wp:positionV>
                        <wp:extent cx="1691640" cy="301625"/>
                        <wp:effectExtent l="0" t="0" r="3810" b="3175"/>
                        <wp:wrapSquare wrapText="bothSides"/>
                        <wp:docPr id="3817" name="Picture 381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Picture 5"/>
                                <pic:cNvPicPr/>
                              </pic:nvPicPr>
                              <pic:blipFill>
                                <a:blip r:embed="rId13">
                                  <a:grayscl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691640" cy="301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275CBA" w:rsidRPr="00CC3128">
                    <w:rPr>
                      <w:noProof/>
                      <w:sz w:val="24"/>
                      <w:szCs w:val="24"/>
                      <w:lang w:eastAsia="en-US"/>
                    </w:rPr>
                    <w:drawing>
                      <wp:anchor distT="0" distB="0" distL="114300" distR="114300" simplePos="0" relativeHeight="251686399" behindDoc="0" locked="0" layoutInCell="1" allowOverlap="1" wp14:anchorId="7764B949" wp14:editId="6E252E90">
                        <wp:simplePos x="0" y="0"/>
                        <wp:positionH relativeFrom="column">
                          <wp:posOffset>4736465</wp:posOffset>
                        </wp:positionH>
                        <wp:positionV relativeFrom="paragraph">
                          <wp:posOffset>525236</wp:posOffset>
                        </wp:positionV>
                        <wp:extent cx="1969770" cy="450215"/>
                        <wp:effectExtent l="0" t="0" r="0" b="6985"/>
                        <wp:wrapSquare wrapText="bothSides"/>
                        <wp:docPr id="3815" name="Picture 381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15" name="Signature_Guoqing.png"/>
                                <pic:cNvPicPr/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69770" cy="4502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  <w:r w:rsidR="00275CBA" w:rsidRPr="00CC3128">
                    <w:rPr>
                      <w:noProof/>
                      <w:sz w:val="24"/>
                      <w:szCs w:val="24"/>
                      <w:lang w:eastAsia="en-US"/>
                    </w:rPr>
                    <w:drawing>
                      <wp:anchor distT="0" distB="0" distL="114300" distR="114300" simplePos="0" relativeHeight="251683327" behindDoc="0" locked="0" layoutInCell="1" allowOverlap="1" wp14:anchorId="23782CB2" wp14:editId="54576F2C">
                        <wp:simplePos x="0" y="0"/>
                        <wp:positionH relativeFrom="column">
                          <wp:posOffset>2957195</wp:posOffset>
                        </wp:positionH>
                        <wp:positionV relativeFrom="paragraph">
                          <wp:posOffset>753110</wp:posOffset>
                        </wp:positionV>
                        <wp:extent cx="1568450" cy="304165"/>
                        <wp:effectExtent l="0" t="0" r="0" b="635"/>
                        <wp:wrapNone/>
                        <wp:docPr id="3811" name="Picture 381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11" name="Picture 38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grayscl/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68450" cy="3041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275CBA" w:rsidRPr="00CC3128">
                    <w:rPr>
                      <w:noProof/>
                      <w:sz w:val="24"/>
                      <w:szCs w:val="24"/>
                      <w:lang w:eastAsia="en-US"/>
                    </w:rPr>
                    <w:drawing>
                      <wp:anchor distT="0" distB="0" distL="114300" distR="114300" simplePos="0" relativeHeight="251680255" behindDoc="0" locked="0" layoutInCell="1" allowOverlap="1" wp14:anchorId="3950C1E7" wp14:editId="6A2B895E">
                        <wp:simplePos x="0" y="0"/>
                        <wp:positionH relativeFrom="column">
                          <wp:posOffset>4883876</wp:posOffset>
                        </wp:positionH>
                        <wp:positionV relativeFrom="paragraph">
                          <wp:posOffset>535305</wp:posOffset>
                        </wp:positionV>
                        <wp:extent cx="1602105" cy="525145"/>
                        <wp:effectExtent l="0" t="0" r="0" b="8255"/>
                        <wp:wrapNone/>
                        <wp:docPr id="31" name="Picture 3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" name="Picture 3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446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602105" cy="52514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anchor>
                    </w:drawing>
                  </w:r>
                  <w:r w:rsidR="00275CBA" w:rsidRPr="00CC3128">
                    <w:rPr>
                      <w:rFonts w:ascii="Cambria" w:hAnsi="Cambria"/>
                      <w:sz w:val="24"/>
                      <w:szCs w:val="24"/>
                    </w:rPr>
                    <w:t>Date</w:t>
                  </w:r>
                </w:p>
              </w:tc>
              <w:tc>
                <w:tcPr>
                  <w:tcW w:w="5187" w:type="dxa"/>
                </w:tcPr>
                <w:p w14:paraId="250DE522" w14:textId="77777777" w:rsidR="00275CBA" w:rsidRDefault="00275CBA" w:rsidP="00F33E16">
                  <w:pPr>
                    <w:pStyle w:val="Signature"/>
                    <w:framePr w:hSpace="180" w:wrap="around" w:vAnchor="text" w:hAnchor="page" w:x="811" w:y="272"/>
                    <w:ind w:left="0"/>
                    <w:jc w:val="center"/>
                  </w:pPr>
                </w:p>
              </w:tc>
            </w:tr>
          </w:tbl>
          <w:p w14:paraId="4D8AB6FA" w14:textId="77777777" w:rsidR="00275CBA" w:rsidRDefault="00275CBA" w:rsidP="001F043C">
            <w:pPr>
              <w:spacing w:after="0" w:line="240" w:lineRule="auto"/>
              <w:ind w:right="-90"/>
            </w:pPr>
          </w:p>
        </w:tc>
        <w:tc>
          <w:tcPr>
            <w:tcW w:w="20" w:type="dxa"/>
          </w:tcPr>
          <w:p w14:paraId="5D9A625F" w14:textId="77777777" w:rsidR="00275CBA" w:rsidRDefault="00275CBA" w:rsidP="001F043C">
            <w:pPr>
              <w:spacing w:after="0" w:line="240" w:lineRule="auto"/>
            </w:pPr>
          </w:p>
        </w:tc>
        <w:tc>
          <w:tcPr>
            <w:tcW w:w="49" w:type="dxa"/>
          </w:tcPr>
          <w:p w14:paraId="06BCB048" w14:textId="77777777" w:rsidR="00275CBA" w:rsidRDefault="00275CBA" w:rsidP="001F043C">
            <w:pPr>
              <w:spacing w:after="0" w:line="240" w:lineRule="auto"/>
            </w:pPr>
          </w:p>
        </w:tc>
        <w:tc>
          <w:tcPr>
            <w:tcW w:w="20" w:type="dxa"/>
            <w:vAlign w:val="center"/>
          </w:tcPr>
          <w:p w14:paraId="0FC35E80" w14:textId="77777777" w:rsidR="00275CBA" w:rsidRDefault="00275CBA" w:rsidP="001F043C">
            <w:pPr>
              <w:spacing w:after="0" w:line="240" w:lineRule="auto"/>
            </w:pPr>
          </w:p>
        </w:tc>
      </w:tr>
    </w:tbl>
    <w:p w14:paraId="7084AD27" w14:textId="19B9979E" w:rsidR="00D371F9" w:rsidRDefault="00F33E16" w:rsidP="009B0C42">
      <w:pPr>
        <w:pStyle w:val="Title"/>
        <w:tabs>
          <w:tab w:val="center" w:pos="2506"/>
          <w:tab w:val="right" w:pos="5012"/>
        </w:tabs>
        <w:jc w:val="left"/>
      </w:pPr>
      <w:r w:rsidRPr="001F043C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799" behindDoc="0" locked="0" layoutInCell="1" allowOverlap="1" wp14:anchorId="33D51492" wp14:editId="11422EB0">
                <wp:simplePos x="0" y="0"/>
                <wp:positionH relativeFrom="column">
                  <wp:posOffset>1102360</wp:posOffset>
                </wp:positionH>
                <wp:positionV relativeFrom="paragraph">
                  <wp:posOffset>-633095</wp:posOffset>
                </wp:positionV>
                <wp:extent cx="6172835" cy="629285"/>
                <wp:effectExtent l="0" t="0" r="0" b="0"/>
                <wp:wrapNone/>
                <wp:docPr id="1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2835" cy="6292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166788" w14:textId="77777777" w:rsidR="001F043C" w:rsidRDefault="001F043C" w:rsidP="001F043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Algerian" w:hAnsi="Algerian" w:cstheme="minorBidi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Certificate of </w:t>
                            </w:r>
                            <w:r w:rsidR="00275CBA">
                              <w:rPr>
                                <w:rFonts w:ascii="Algerian" w:hAnsi="Algerian" w:cstheme="minorBidi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PARTICIPATION</w:t>
                            </w:r>
                            <w:r>
                              <w:rPr>
                                <w:rFonts w:ascii="Algerian" w:hAnsi="Algerian" w:cstheme="minorBidi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spcFirstLastPara="1" wrap="none" numCol="1">
                        <a:prstTxWarp prst="textArchUp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D51492" id="Rectangle 2" o:spid="_x0000_s1027" style="position:absolute;margin-left:86.8pt;margin-top:-49.8pt;width:486.05pt;height:49.55pt;z-index:25166079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" filled="f" stroked="f">
                <v:textbox style="mso-fit-shape-to-text:t">
                  <w:txbxContent>
                    <w:p w14:paraId="38166788" w14:textId="77777777" w:rsidR="001F043C" w:rsidRDefault="001F043C" w:rsidP="001F043C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Algerian" w:hAnsi="Algerian" w:cstheme="minorBidi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Certificate of </w:t>
                      </w:r>
                      <w:r w:rsidR="00275CBA">
                        <w:rPr>
                          <w:rFonts w:ascii="Algerian" w:hAnsi="Algerian" w:cstheme="minorBidi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PARTICIPATION</w:t>
                      </w:r>
                      <w:r>
                        <w:rPr>
                          <w:rFonts w:ascii="Algerian" w:hAnsi="Algerian" w:cstheme="minorBidi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63911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40829" behindDoc="1" locked="0" layoutInCell="1" allowOverlap="1" wp14:anchorId="2341BBCF" wp14:editId="7FFA39FF">
                <wp:simplePos x="0" y="0"/>
                <wp:positionH relativeFrom="column">
                  <wp:posOffset>-718185</wp:posOffset>
                </wp:positionH>
                <wp:positionV relativeFrom="paragraph">
                  <wp:posOffset>-1405890</wp:posOffset>
                </wp:positionV>
                <wp:extent cx="9469120" cy="7249160"/>
                <wp:effectExtent l="38100" t="38100" r="36830" b="46990"/>
                <wp:wrapNone/>
                <wp:docPr id="5" name="Rectangular bord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9120" cy="7249160"/>
                        </a:xfrm>
                        <a:prstGeom prst="rect">
                          <a:avLst/>
                        </a:prstGeom>
                        <a:noFill/>
                        <a:ln w="82550">
                          <a:solidFill>
                            <a:schemeClr val="accent3"/>
                          </a:solidFill>
                          <a:miter lim="800000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09FB5E" w14:textId="77777777" w:rsidR="00D371F9" w:rsidRPr="001F043C" w:rsidRDefault="00D371F9" w:rsidP="001F043C">
                            <w:pPr>
                              <w:jc w:val="both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41BBCF" id="Rectangular border" o:spid="_x0000_s1028" style="position:absolute;margin-left:-56.55pt;margin-top:-110.65pt;width:745.6pt;height:570.8pt;z-index:-2516756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" filled="f" strokecolor="#006ab2 [3206]" strokeweight="6.5pt">
                <v:textbox>
                  <w:txbxContent>
                    <w:p w14:paraId="4A09FB5E" w14:textId="77777777" w:rsidR="00D371F9" w:rsidRPr="001F043C" w:rsidRDefault="00D371F9" w:rsidP="001F043C">
                      <w:pPr>
                        <w:jc w:val="both"/>
                        <w:rPr>
                          <w:b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F5311">
        <w:rPr>
          <w:rFonts w:ascii="Cambria" w:hAnsi="Cambria"/>
          <w:color w:val="auto"/>
          <w:sz w:val="24"/>
          <w:szCs w:val="24"/>
        </w:rPr>
        <w:t xml:space="preserve">              </w:t>
      </w:r>
    </w:p>
    <w:sectPr w:rsidR="00D371F9">
      <w:pgSz w:w="15840" w:h="12240" w:orient="landscape"/>
      <w:pgMar w:top="2592" w:right="1584" w:bottom="720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386424" w14:textId="77777777" w:rsidR="00A4660E" w:rsidRDefault="00A4660E">
      <w:pPr>
        <w:spacing w:after="0" w:line="240" w:lineRule="auto"/>
      </w:pPr>
      <w:r>
        <w:separator/>
      </w:r>
    </w:p>
  </w:endnote>
  <w:endnote w:type="continuationSeparator" w:id="0">
    <w:p w14:paraId="067DC345" w14:textId="77777777" w:rsidR="00A4660E" w:rsidRDefault="00A466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Plantagenet Cherokee">
    <w:panose1 w:val="02020000000000000000"/>
    <w:charset w:val="00"/>
    <w:family w:val="auto"/>
    <w:pitch w:val="variable"/>
    <w:sig w:usb0="80000003" w:usb1="00000000" w:usb2="00001000" w:usb3="00000000" w:csb0="000001F3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egoe Print">
    <w:panose1 w:val="02000800000000000000"/>
    <w:charset w:val="00"/>
    <w:family w:val="auto"/>
    <w:pitch w:val="variable"/>
    <w:sig w:usb0="0000028F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lgerian">
    <w:altName w:val="Harrington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83DE3" w14:textId="77777777" w:rsidR="00A4660E" w:rsidRDefault="00A4660E">
      <w:pPr>
        <w:spacing w:after="0" w:line="240" w:lineRule="auto"/>
      </w:pPr>
      <w:r>
        <w:separator/>
      </w:r>
    </w:p>
  </w:footnote>
  <w:footnote w:type="continuationSeparator" w:id="0">
    <w:p w14:paraId="15438014" w14:textId="77777777" w:rsidR="00A4660E" w:rsidRDefault="00A466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B214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C52AC8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3B2FA2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F88E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66BCBD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3AA86F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D3C0E69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B2C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AC294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78440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624E"/>
    <w:rsid w:val="00063911"/>
    <w:rsid w:val="00080997"/>
    <w:rsid w:val="00183B56"/>
    <w:rsid w:val="001C555C"/>
    <w:rsid w:val="001F043C"/>
    <w:rsid w:val="00275CBA"/>
    <w:rsid w:val="00582CD0"/>
    <w:rsid w:val="00716F44"/>
    <w:rsid w:val="00723FA0"/>
    <w:rsid w:val="00762818"/>
    <w:rsid w:val="0079505C"/>
    <w:rsid w:val="009B0C42"/>
    <w:rsid w:val="009C2C3A"/>
    <w:rsid w:val="009E54FA"/>
    <w:rsid w:val="00A11C74"/>
    <w:rsid w:val="00A4660E"/>
    <w:rsid w:val="00A63413"/>
    <w:rsid w:val="00AF5311"/>
    <w:rsid w:val="00C4624E"/>
    <w:rsid w:val="00CC3128"/>
    <w:rsid w:val="00D371F9"/>
    <w:rsid w:val="00F133A5"/>
    <w:rsid w:val="00F3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4096B88"/>
  <w15:docId w15:val="{829CCC07-7194-4DAC-9CD9-6581EECC8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26"/>
        <w:szCs w:val="26"/>
        <w:lang w:val="en-US" w:eastAsia="ja-JP" w:bidi="ar-SA"/>
      </w:rPr>
    </w:rPrDefault>
    <w:pPrDefault>
      <w:pPr>
        <w:spacing w:after="200" w:line="276" w:lineRule="auto"/>
        <w:jc w:val="center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0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semiHidden/>
    <w:unhideWhenUsed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4E85" w:themeColor="accent3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04E85" w:themeColor="accent3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1"/>
    <w:qFormat/>
    <w:pPr>
      <w:pBdr>
        <w:bottom w:val="single" w:sz="8" w:space="1" w:color="A18F8F" w:themeColor="text2" w:themeTint="99"/>
      </w:pBdr>
      <w:spacing w:before="300" w:line="240" w:lineRule="auto"/>
    </w:pPr>
    <w:rPr>
      <w:sz w:val="114"/>
      <w:szCs w:val="114"/>
    </w:rPr>
  </w:style>
  <w:style w:type="paragraph" w:styleId="Signature">
    <w:name w:val="Signature"/>
    <w:basedOn w:val="Normal"/>
    <w:link w:val="SignatureChar"/>
    <w:uiPriority w:val="1"/>
    <w:unhideWhenUsed/>
    <w:qFormat/>
    <w:pPr>
      <w:spacing w:after="0" w:line="240" w:lineRule="auto"/>
      <w:ind w:left="432"/>
      <w:jc w:val="left"/>
    </w:pPr>
    <w:rPr>
      <w:rFonts w:ascii="Segoe Print" w:hAnsi="Segoe Print"/>
    </w:rPr>
  </w:style>
  <w:style w:type="character" w:customStyle="1" w:styleId="SignatureChar">
    <w:name w:val="Signature Char"/>
    <w:basedOn w:val="DefaultParagraphFont"/>
    <w:link w:val="Signature"/>
    <w:uiPriority w:val="1"/>
    <w:rPr>
      <w:rFonts w:ascii="Segoe Print" w:hAnsi="Segoe Print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262626" w:themeColor="text1" w:themeTint="D9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unhideWhenUsed/>
    <w:qFormat/>
    <w:pPr>
      <w:spacing w:after="1000" w:line="240" w:lineRule="auto"/>
    </w:pPr>
    <w:rPr>
      <w:rFonts w:asciiTheme="majorHAnsi" w:eastAsiaTheme="majorEastAsia" w:hAnsiTheme="majorHAnsi" w:cstheme="majorBidi"/>
      <w:b/>
      <w:bCs/>
      <w:caps/>
      <w:sz w:val="68"/>
      <w:szCs w:val="68"/>
      <w14:textOutline w14:w="12700" w14:cap="sq" w14:cmpd="sng" w14:algn="ctr">
        <w14:solidFill>
          <w14:schemeClr w14:val="tx1">
            <w14:lumMod w14:val="85000"/>
            <w14:lumOff w14:val="15000"/>
          </w14:schemeClr>
        </w14:solidFill>
        <w14:prstDash w14:val="solid"/>
        <w14:miter w14:lim="800000"/>
      </w14:textOutline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bCs/>
      <w:caps/>
      <w:sz w:val="68"/>
      <w:szCs w:val="68"/>
      <w14:textOutline w14:w="12700" w14:cap="sq" w14:cmpd="sng" w14:algn="ctr">
        <w14:solidFill>
          <w14:schemeClr w14:val="tx1">
            <w14:lumMod w14:val="85000"/>
            <w14:lumOff w14:val="15000"/>
          </w14:schemeClr>
        </w14:solidFill>
        <w14:prstDash w14:val="solid"/>
        <w14:miter w14:lim="800000"/>
      </w14:textOutline>
    </w:rPr>
  </w:style>
  <w:style w:type="paragraph" w:customStyle="1" w:styleId="Organization">
    <w:name w:val="Organization"/>
    <w:basedOn w:val="Normal"/>
    <w:uiPriority w:val="1"/>
    <w:qFormat/>
    <w:pPr>
      <w:spacing w:before="200" w:line="240" w:lineRule="auto"/>
    </w:pPr>
    <w:rPr>
      <w:caps/>
      <w:sz w:val="66"/>
      <w:szCs w:val="66"/>
    </w:rPr>
  </w:style>
  <w:style w:type="paragraph" w:customStyle="1" w:styleId="SigHeading">
    <w:name w:val="Sig Heading"/>
    <w:basedOn w:val="Normal"/>
    <w:next w:val="Normal"/>
    <w:uiPriority w:val="1"/>
    <w:qFormat/>
    <w:pPr>
      <w:spacing w:before="160" w:after="0"/>
      <w:jc w:val="left"/>
    </w:pPr>
    <w:rPr>
      <w:caps/>
    </w:rPr>
  </w:style>
  <w:style w:type="character" w:customStyle="1" w:styleId="Heading1Char">
    <w:name w:val="Heading 1 Char"/>
    <w:basedOn w:val="DefaultParagraphFont"/>
    <w:link w:val="Heading1"/>
    <w:uiPriority w:val="9"/>
    <w:semiHidden/>
    <w:rPr>
      <w:rFonts w:asciiTheme="majorHAnsi" w:eastAsiaTheme="majorEastAsia" w:hAnsiTheme="majorHAnsi" w:cstheme="majorBidi"/>
      <w:color w:val="004E85" w:themeColor="accent3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4E85" w:themeColor="accent3" w:themeShade="BF"/>
    </w:rPr>
  </w:style>
  <w:style w:type="paragraph" w:styleId="NormalWeb">
    <w:name w:val="Normal (Web)"/>
    <w:basedOn w:val="Normal"/>
    <w:uiPriority w:val="99"/>
    <w:semiHidden/>
    <w:unhideWhenUsed/>
    <w:rsid w:val="001F043C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1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hdphoto" Target="media/hdphoto1.wdp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gif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f3\AppData\Roaming\Microsoft\Templates\Most%20Inspirational%20Player%20award%20certificate.dotx" TargetMode="External"/></Relationships>
</file>

<file path=word/theme/theme1.xml><?xml version="1.0" encoding="utf-8"?>
<a:theme xmlns:a="http://schemas.openxmlformats.org/drawingml/2006/main" name="Office Theme">
  <a:themeElements>
    <a:clrScheme name="MVP">
      <a:dk1>
        <a:sysClr val="windowText" lastClr="000000"/>
      </a:dk1>
      <a:lt1>
        <a:sysClr val="window" lastClr="FFFFFF"/>
      </a:lt1>
      <a:dk2>
        <a:srgbClr val="5C4D4D"/>
      </a:dk2>
      <a:lt2>
        <a:srgbClr val="F2F2F2"/>
      </a:lt2>
      <a:accent1>
        <a:srgbClr val="8B0E04"/>
      </a:accent1>
      <a:accent2>
        <a:srgbClr val="2F8440"/>
      </a:accent2>
      <a:accent3>
        <a:srgbClr val="006AB2"/>
      </a:accent3>
      <a:accent4>
        <a:srgbClr val="DE5823"/>
      </a:accent4>
      <a:accent5>
        <a:srgbClr val="653A95"/>
      </a:accent5>
      <a:accent6>
        <a:srgbClr val="F7B239"/>
      </a:accent6>
      <a:hlink>
        <a:srgbClr val="006AB2"/>
      </a:hlink>
      <a:folHlink>
        <a:srgbClr val="653A95"/>
      </a:folHlink>
    </a:clrScheme>
    <a:fontScheme name="Award certificates - T3">
      <a:majorFont>
        <a:latin typeface="Century Gothic"/>
        <a:ea typeface=""/>
        <a:cs typeface=""/>
      </a:majorFont>
      <a:minorFont>
        <a:latin typeface="Plantagenet Cheroke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6478D8-A9CF-4D9F-83EE-19372B8126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041C050-A017-6746-948A-CA34B322B1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C:\Users\blf3\AppData\Roaming\Microsoft\Templates\Most Inspirational Player award certificate.dotx</Template>
  <TotalTime>4</TotalTime>
  <Pages>1</Pages>
  <Words>47</Words>
  <Characters>269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blf3</dc:creator>
  <cp:keywords/>
  <cp:lastModifiedBy>Amit Dugar</cp:lastModifiedBy>
  <cp:revision>10</cp:revision>
  <dcterms:created xsi:type="dcterms:W3CDTF">2017-01-25T15:01:00Z</dcterms:created>
  <dcterms:modified xsi:type="dcterms:W3CDTF">2017-02-20T10:51:00Z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TC031711109991</vt:lpwstr>
  </property>
</Properties>
</file>